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tc>
          <w:tcPr>
            <w:tcW w:w="10053" w:type="dxa"/>
          </w:tcPr>
          <w:p w:rsidR="00D83B8A" w:rsidRDefault="00CA1020">
            <w:pPr>
              <w:pStyle w:val="ArticleType"/>
            </w:pPr>
            <w:r w:rsidRPr="00CA1020">
              <w:t>Genetics and population analysis</w:t>
            </w:r>
          </w:p>
          <w:p w:rsidR="00853D6D" w:rsidRDefault="00E90B91" w:rsidP="00853D6D">
            <w:pPr>
              <w:pStyle w:val="Articletitle"/>
            </w:pPr>
            <w:r>
              <w:rPr>
                <w:rFonts w:eastAsia="宋体" w:hint="eastAsia"/>
                <w:lang w:eastAsia="zh-CN"/>
              </w:rPr>
              <w:t xml:space="preserve">IEPSM: </w:t>
            </w:r>
            <w:r w:rsidR="00CA1020" w:rsidRPr="00A833A0">
              <w:rPr>
                <w:rFonts w:eastAsia="宋体"/>
              </w:rPr>
              <w:t xml:space="preserve">A </w:t>
            </w:r>
            <w:r w:rsidR="00CA1020">
              <w:rPr>
                <w:rFonts w:eastAsia="宋体" w:hint="eastAsia"/>
              </w:rPr>
              <w:t>improved</w:t>
            </w:r>
            <w:r w:rsidR="00CA1020">
              <w:rPr>
                <w:rFonts w:eastAsia="宋体"/>
              </w:rPr>
              <w:t xml:space="preserve"> exact</w:t>
            </w:r>
            <w:r w:rsidR="00CA1020" w:rsidRPr="00A833A0">
              <w:rPr>
                <w:rFonts w:eastAsia="宋体"/>
              </w:rPr>
              <w:t xml:space="preserve"> string matchin</w:t>
            </w:r>
            <w:r w:rsidR="00CA1020">
              <w:rPr>
                <w:rFonts w:eastAsia="宋体"/>
              </w:rPr>
              <w:t xml:space="preserve">g method for genomic sequencing </w:t>
            </w:r>
            <w:r w:rsidR="00CA1020" w:rsidRPr="00A833A0">
              <w:rPr>
                <w:rFonts w:eastAsia="宋体"/>
              </w:rPr>
              <w:t>data</w:t>
            </w:r>
          </w:p>
          <w:p w:rsidR="00D83B8A" w:rsidRDefault="00721FB2">
            <w:pPr>
              <w:pStyle w:val="Authorname"/>
              <w:rPr>
                <w:lang w:eastAsia="zh-CN"/>
              </w:rPr>
            </w:pPr>
            <w:r>
              <w:rPr>
                <w:rFonts w:hint="eastAsia"/>
                <w:lang w:eastAsia="zh-CN"/>
              </w:rPr>
              <w:t>Lin Dai</w:t>
            </w:r>
            <w:r w:rsidR="00853D6D" w:rsidRPr="00853D6D">
              <w:rPr>
                <w:vertAlign w:val="superscript"/>
              </w:rPr>
              <w:t>1</w:t>
            </w:r>
            <w:r w:rsidR="00D83B8A">
              <w:rPr>
                <w:vertAlign w:val="superscript"/>
              </w:rPr>
              <w:t>,</w:t>
            </w:r>
            <w:r w:rsidR="00D83B8A">
              <w:rPr>
                <w:rFonts w:ascii="Times New Roman" w:hAnsi="Times New Roman"/>
                <w:vertAlign w:val="superscript"/>
              </w:rPr>
              <w:t>*</w:t>
            </w:r>
            <w:r w:rsidR="00D83B8A">
              <w:t xml:space="preserve">, </w:t>
            </w:r>
            <w:r w:rsidR="00D41DEB">
              <w:rPr>
                <w:rFonts w:hint="eastAsia"/>
                <w:lang w:eastAsia="zh-CN"/>
              </w:rPr>
              <w:t>Li W</w:t>
            </w:r>
            <w:r>
              <w:rPr>
                <w:rFonts w:hint="eastAsia"/>
                <w:lang w:eastAsia="zh-CN"/>
              </w:rPr>
              <w:t>ang</w:t>
            </w:r>
            <w:r w:rsidRPr="00721FB2">
              <w:rPr>
                <w:rFonts w:hint="eastAsia"/>
                <w:vertAlign w:val="superscript"/>
                <w:lang w:eastAsia="zh-CN"/>
              </w:rPr>
              <w:t>1</w:t>
            </w:r>
            <w:r w:rsidR="00D83B8A">
              <w:t xml:space="preserve"> and </w:t>
            </w:r>
            <w:r>
              <w:rPr>
                <w:rFonts w:hint="eastAsia"/>
                <w:lang w:eastAsia="zh-CN"/>
              </w:rPr>
              <w:t xml:space="preserve">Zhang Zhang </w:t>
            </w:r>
            <w:r w:rsidR="00D83B8A">
              <w:rPr>
                <w:vertAlign w:val="superscript"/>
              </w:rPr>
              <w:t>2</w:t>
            </w:r>
            <w:r>
              <w:rPr>
                <w:rFonts w:hint="eastAsia"/>
                <w:vertAlign w:val="superscript"/>
                <w:lang w:eastAsia="zh-CN"/>
              </w:rPr>
              <w:t>,*</w:t>
            </w:r>
          </w:p>
          <w:p w:rsidR="00D83B8A" w:rsidRDefault="00D83B8A">
            <w:pPr>
              <w:pStyle w:val="Affilation"/>
              <w:rPr>
                <w:lang w:eastAsia="zh-CN"/>
              </w:rPr>
            </w:pPr>
            <w:r>
              <w:rPr>
                <w:vertAlign w:val="superscript"/>
              </w:rPr>
              <w:t>1</w:t>
            </w:r>
            <w:r w:rsidR="00DA47B6">
              <w:rPr>
                <w:rFonts w:hint="eastAsia"/>
                <w:vertAlign w:val="superscript"/>
                <w:lang w:eastAsia="zh-CN"/>
              </w:rPr>
              <w:t xml:space="preserve"> </w:t>
            </w:r>
            <w:r w:rsidR="00DA47B6">
              <w:rPr>
                <w:rFonts w:hint="eastAsia"/>
                <w:lang w:eastAsia="zh-CN"/>
              </w:rPr>
              <w:t>B</w:t>
            </w:r>
            <w:r w:rsidR="000D3015">
              <w:rPr>
                <w:rFonts w:hint="eastAsia"/>
                <w:lang w:eastAsia="zh-CN"/>
              </w:rPr>
              <w:t>eijing Institute of Technology.</w:t>
            </w:r>
            <w:r w:rsidR="00245912">
              <w:rPr>
                <w:rFonts w:hint="eastAsia"/>
                <w:lang w:eastAsia="zh-CN"/>
              </w:rPr>
              <w:t xml:space="preserve"> </w:t>
            </w:r>
          </w:p>
          <w:p w:rsidR="00853D6D" w:rsidRDefault="00853D6D" w:rsidP="00853D6D">
            <w:pPr>
              <w:pStyle w:val="Affilation"/>
              <w:rPr>
                <w:lang w:eastAsia="zh-CN"/>
              </w:rPr>
            </w:pPr>
            <w:r>
              <w:rPr>
                <w:vertAlign w:val="superscript"/>
              </w:rPr>
              <w:t>2</w:t>
            </w:r>
            <w:r w:rsidR="00DA47B6">
              <w:rPr>
                <w:rFonts w:hint="eastAsia"/>
                <w:vertAlign w:val="superscript"/>
                <w:lang w:eastAsia="zh-CN"/>
              </w:rPr>
              <w:t xml:space="preserve"> </w:t>
            </w:r>
            <w:r w:rsidR="00DF207A">
              <w:t xml:space="preserve">Department of </w:t>
            </w:r>
            <w:r w:rsidR="00DF207A">
              <w:rPr>
                <w:rFonts w:hint="eastAsia"/>
                <w:lang w:eastAsia="zh-CN"/>
              </w:rPr>
              <w:t>Computer Science</w:t>
            </w:r>
            <w:r w:rsidR="00DF207A">
              <w:t>.</w:t>
            </w:r>
          </w:p>
          <w:p w:rsidR="003B3D09" w:rsidRPr="003B3D09" w:rsidRDefault="003B3D09" w:rsidP="00853D6D">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r>
              <w:rPr>
                <w:sz w:val="16"/>
                <w:szCs w:val="16"/>
              </w:rPr>
              <w:t xml:space="preserve"> </w:t>
            </w:r>
          </w:p>
          <w:p w:rsidR="00853D6D" w:rsidRDefault="00853D6D" w:rsidP="00853D6D">
            <w:pPr>
              <w:pStyle w:val="Authorname"/>
              <w:rPr>
                <w:sz w:val="32"/>
              </w:rPr>
            </w:pPr>
          </w:p>
          <w:p w:rsidR="00853D6D" w:rsidRPr="00853D6D" w:rsidRDefault="00853D6D" w:rsidP="00853D6D">
            <w:pPr>
              <w:pStyle w:val="Received"/>
              <w:rPr>
                <w:sz w:val="28"/>
                <w:szCs w:val="28"/>
              </w:rPr>
            </w:pPr>
            <w:r>
              <w:rPr>
                <w:sz w:val="20"/>
                <w:szCs w:val="28"/>
              </w:rPr>
              <w:t>Associate Editor: XXXXXXX</w:t>
            </w:r>
          </w:p>
        </w:tc>
      </w:tr>
    </w:tbl>
    <w:p w:rsidR="00D83B8A" w:rsidRDefault="00D83B8A">
      <w:pPr>
        <w:pStyle w:val="AbstractHead"/>
        <w:spacing w:line="14" w:lineRule="exact"/>
      </w:pPr>
    </w:p>
    <w:p w:rsidR="00D83B8A" w:rsidRDefault="00D83B8A">
      <w:pPr>
        <w:pStyle w:val="AbstractHead"/>
        <w:spacing w:before="0" w:after="0" w:line="14" w:lineRule="exact"/>
        <w:sectPr w:rsidR="00D83B8A" w:rsidSect="00887143">
          <w:headerReference w:type="even" r:id="rId7"/>
          <w:headerReference w:type="default" r:id="rId8"/>
          <w:footerReference w:type="even" r:id="rId9"/>
          <w:footerReference w:type="default" r:id="rId10"/>
          <w:footerReference w:type="first" r:id="rId11"/>
          <w:type w:val="continuous"/>
          <w:pgSz w:w="12240" w:h="15840" w:code="1"/>
          <w:pgMar w:top="1400" w:right="1080" w:bottom="1458" w:left="1080" w:header="704" w:footer="790" w:gutter="0"/>
          <w:cols w:space="360"/>
          <w:titlePg/>
          <w:docGrid w:linePitch="360"/>
        </w:sectPr>
      </w:pPr>
    </w:p>
    <w:p w:rsidR="00D83B8A" w:rsidRDefault="00D83B8A">
      <w:pPr>
        <w:pStyle w:val="AbstractHead"/>
        <w:spacing w:before="0" w:line="200" w:lineRule="exact"/>
      </w:pPr>
      <w:r>
        <w:rPr>
          <w:rStyle w:val="a7"/>
          <w:vanish/>
          <w:color w:val="FFFFFF"/>
        </w:rPr>
        <w:lastRenderedPageBreak/>
        <w:footnoteReference w:customMarkFollows="1" w:id="2"/>
        <w:t>*</w:t>
      </w:r>
      <w:r>
        <w:t>abstract</w:t>
      </w:r>
    </w:p>
    <w:p w:rsidR="00D83B8A" w:rsidRDefault="00B75DD2">
      <w:pPr>
        <w:pStyle w:val="AbstractText"/>
        <w:rPr>
          <w:lang w:eastAsia="zh-CN"/>
        </w:rPr>
      </w:pPr>
      <w:r w:rsidRPr="00B75DD2">
        <w:rPr>
          <w:b/>
        </w:rPr>
        <w:t>Summary:</w:t>
      </w:r>
      <w:r w:rsidRPr="00B75DD2">
        <w:rPr>
          <w:rFonts w:hint="eastAsia"/>
          <w:b/>
          <w:lang w:eastAsia="zh-CN"/>
        </w:rPr>
        <w:t xml:space="preserve"> </w:t>
      </w:r>
      <w:r w:rsidR="00B47CD8" w:rsidRPr="00FE42F4">
        <w:t xml:space="preserve">String matching algorithm plays </w:t>
      </w:r>
      <w:r w:rsidR="00B47CD8">
        <w:rPr>
          <w:rFonts w:hint="eastAsia"/>
        </w:rPr>
        <w:t>a</w:t>
      </w:r>
      <w:r w:rsidR="00B47CD8" w:rsidRPr="00FE42F4">
        <w:t xml:space="preserve"> vital role in </w:t>
      </w:r>
      <w:r w:rsidR="00B47CD8" w:rsidRPr="00A5220E">
        <w:t>Bioinformatics</w:t>
      </w:r>
      <w:r w:rsidR="00B47CD8">
        <w:rPr>
          <w:rFonts w:hint="eastAsia"/>
        </w:rPr>
        <w:t xml:space="preserve">. </w:t>
      </w:r>
      <w:r w:rsidR="0026723F">
        <w:rPr>
          <w:rFonts w:eastAsia="宋体" w:hint="eastAsia"/>
          <w:lang w:eastAsia="zh-CN"/>
        </w:rPr>
        <w:t>IEPSM is</w:t>
      </w:r>
      <w:r w:rsidR="00B47CD8">
        <w:t xml:space="preserve"> a</w:t>
      </w:r>
      <w:r w:rsidR="00B47CD8">
        <w:rPr>
          <w:rFonts w:hint="eastAsia"/>
        </w:rPr>
        <w:t xml:space="preserve">n </w:t>
      </w:r>
      <w:r w:rsidR="00B47CD8">
        <w:t xml:space="preserve">improved </w:t>
      </w:r>
      <w:r w:rsidR="00B47CD8" w:rsidRPr="009E05CD">
        <w:t>pattern matching algorithm</w:t>
      </w:r>
      <w:r w:rsidR="00B47CD8">
        <w:rPr>
          <w:rFonts w:hint="eastAsia"/>
        </w:rPr>
        <w:t xml:space="preserve"> based on </w:t>
      </w:r>
      <w:r w:rsidR="00B47CD8">
        <w:t>epsm</w:t>
      </w:r>
      <w:r w:rsidR="00B47CD8" w:rsidRPr="009E05CD">
        <w:t xml:space="preserve"> for </w:t>
      </w:r>
      <w:r w:rsidR="00784F91">
        <w:rPr>
          <w:rFonts w:hint="eastAsia"/>
          <w:lang w:eastAsia="zh-CN"/>
        </w:rPr>
        <w:t>e</w:t>
      </w:r>
      <w:r w:rsidR="00C215BF">
        <w:rPr>
          <w:lang w:eastAsia="zh-CN"/>
        </w:rPr>
        <w:t>special</w:t>
      </w:r>
      <w:r w:rsidR="00C215BF">
        <w:rPr>
          <w:rFonts w:hint="eastAsia"/>
          <w:lang w:eastAsia="zh-CN"/>
        </w:rPr>
        <w:t xml:space="preserve">ly optimized for </w:t>
      </w:r>
      <w:r w:rsidR="00B47CD8" w:rsidRPr="009E05CD">
        <w:t>biological sequences</w:t>
      </w:r>
      <w:r w:rsidR="00B47CD8">
        <w:rPr>
          <w:rFonts w:hint="eastAsia"/>
        </w:rPr>
        <w:t xml:space="preserve">. According to the feature of </w:t>
      </w:r>
      <w:r w:rsidR="00B47CD8" w:rsidRPr="009E05CD">
        <w:t>biological sequences</w:t>
      </w:r>
      <w:r w:rsidR="00B47CD8">
        <w:rPr>
          <w:rFonts w:hint="eastAsia"/>
        </w:rPr>
        <w:t>, t</w:t>
      </w:r>
      <w:r w:rsidR="00B47CD8" w:rsidRPr="009E05CD">
        <w:t xml:space="preserve">he algorithm </w:t>
      </w:r>
      <w:r w:rsidR="00B47CD8">
        <w:rPr>
          <w:rFonts w:hint="eastAsia"/>
        </w:rPr>
        <w:t>uses optimized</w:t>
      </w:r>
      <w:r w:rsidR="00B47CD8">
        <w:t xml:space="preserve"> </w:t>
      </w:r>
      <w:r w:rsidR="00B47CD8" w:rsidRPr="00EB050C">
        <w:t>word-size pack</w:t>
      </w:r>
      <w:r w:rsidR="00B47CD8">
        <w:t>ed string</w:t>
      </w:r>
      <w:r w:rsidR="001859C7">
        <w:rPr>
          <w:rFonts w:hint="eastAsia"/>
          <w:lang w:eastAsia="zh-CN"/>
        </w:rPr>
        <w:t>s</w:t>
      </w:r>
      <w:r w:rsidR="00B47CD8">
        <w:rPr>
          <w:rFonts w:hint="eastAsia"/>
        </w:rPr>
        <w:t xml:space="preserve">. </w:t>
      </w:r>
      <w:r w:rsidR="00B47CD8">
        <w:t>Furthermore</w:t>
      </w:r>
      <w:r w:rsidR="00B47CD8">
        <w:rPr>
          <w:rFonts w:hint="eastAsia"/>
        </w:rPr>
        <w:t xml:space="preserve">, in each test, the algorithm uses a big hash value to decrease byte-by-byte </w:t>
      </w:r>
      <w:r w:rsidR="00B47CD8" w:rsidRPr="00DA08D0">
        <w:t>comparison</w:t>
      </w:r>
      <w:r w:rsidR="00B47CD8">
        <w:rPr>
          <w:rFonts w:hint="eastAsia"/>
        </w:rPr>
        <w:t xml:space="preserve">s. </w:t>
      </w:r>
      <w:r w:rsidR="00B47CD8" w:rsidRPr="006E1614">
        <w:rPr>
          <w:rFonts w:hint="eastAsia"/>
        </w:rPr>
        <w:t>E</w:t>
      </w:r>
      <w:r w:rsidR="00B47CD8" w:rsidRPr="006E1614">
        <w:t xml:space="preserve">xperimental results show </w:t>
      </w:r>
      <w:r w:rsidR="00B47CD8" w:rsidRPr="006E1614">
        <w:rPr>
          <w:rFonts w:hint="eastAsia"/>
        </w:rPr>
        <w:t xml:space="preserve">that </w:t>
      </w:r>
      <w:r w:rsidR="00B47CD8" w:rsidRPr="006E1614">
        <w:t xml:space="preserve">the algorithm is </w:t>
      </w:r>
      <w:r w:rsidR="00B47CD8" w:rsidRPr="006E1614">
        <w:rPr>
          <w:rFonts w:hint="eastAsia"/>
        </w:rPr>
        <w:t>more</w:t>
      </w:r>
      <w:r w:rsidR="00B47CD8">
        <w:rPr>
          <w:rFonts w:hint="eastAsia"/>
        </w:rPr>
        <w:t xml:space="preserve"> </w:t>
      </w:r>
      <w:r w:rsidR="00B47CD8" w:rsidRPr="006E1614">
        <w:rPr>
          <w:rFonts w:hint="eastAsia"/>
        </w:rPr>
        <w:t>efficient</w:t>
      </w:r>
      <w:r w:rsidR="00B47CD8">
        <w:rPr>
          <w:rFonts w:hint="eastAsia"/>
        </w:rPr>
        <w:t xml:space="preserve"> than </w:t>
      </w:r>
      <w:r w:rsidR="00B47CD8">
        <w:t>epsm</w:t>
      </w:r>
      <w:r w:rsidR="00B47CD8">
        <w:rPr>
          <w:rFonts w:hint="eastAsia"/>
        </w:rPr>
        <w:t>.</w:t>
      </w:r>
    </w:p>
    <w:p w:rsidR="00B75DD2" w:rsidRDefault="00B75DD2" w:rsidP="00B75DD2">
      <w:pPr>
        <w:pStyle w:val="AbstractText"/>
        <w:rPr>
          <w:lang w:eastAsia="zh-CN"/>
        </w:rPr>
      </w:pPr>
      <w:r w:rsidRPr="00B75DD2">
        <w:rPr>
          <w:b/>
          <w:lang w:eastAsia="zh-CN"/>
        </w:rPr>
        <w:t>Availability and implementation:</w:t>
      </w:r>
      <w:r>
        <w:rPr>
          <w:lang w:eastAsia="zh-CN"/>
        </w:rPr>
        <w:t xml:space="preserve"> </w:t>
      </w:r>
      <w:r w:rsidR="00C753C5">
        <w:rPr>
          <w:rFonts w:eastAsia="宋体" w:hint="eastAsia"/>
          <w:lang w:eastAsia="zh-CN"/>
        </w:rPr>
        <w:t>IEPSM</w:t>
      </w:r>
      <w:r w:rsidR="00C753C5">
        <w:rPr>
          <w:lang w:eastAsia="zh-CN"/>
        </w:rPr>
        <w:t xml:space="preserve"> </w:t>
      </w:r>
      <w:r>
        <w:rPr>
          <w:lang w:eastAsia="zh-CN"/>
        </w:rPr>
        <w:t>is available through</w:t>
      </w:r>
      <w:r w:rsidR="00C753C5">
        <w:rPr>
          <w:rFonts w:hint="eastAsia"/>
          <w:lang w:eastAsia="zh-CN"/>
        </w:rPr>
        <w:t xml:space="preserve"> </w:t>
      </w:r>
      <w:r>
        <w:rPr>
          <w:lang w:eastAsia="zh-CN"/>
        </w:rPr>
        <w:t>Bioconductor. It is released under the GPL-2 license.</w:t>
      </w:r>
    </w:p>
    <w:p w:rsidR="00B75DD2" w:rsidRDefault="00B75DD2" w:rsidP="00B75DD2">
      <w:pPr>
        <w:pStyle w:val="AbstractText"/>
        <w:rPr>
          <w:lang w:eastAsia="zh-CN"/>
        </w:rPr>
      </w:pPr>
      <w:r w:rsidRPr="00B75DD2">
        <w:rPr>
          <w:b/>
          <w:lang w:eastAsia="zh-CN"/>
        </w:rPr>
        <w:t>Contact:</w:t>
      </w:r>
      <w:r>
        <w:rPr>
          <w:lang w:eastAsia="zh-CN"/>
        </w:rPr>
        <w:t xml:space="preserve"> </w:t>
      </w:r>
      <w:r>
        <w:rPr>
          <w:rFonts w:hint="eastAsia"/>
          <w:lang w:eastAsia="zh-CN"/>
        </w:rPr>
        <w:t>dailiu@bit.edu.cn</w:t>
      </w:r>
    </w:p>
    <w:p w:rsidR="00B75DD2" w:rsidRDefault="00B75DD2" w:rsidP="00B75DD2">
      <w:pPr>
        <w:pStyle w:val="AbstractText"/>
        <w:rPr>
          <w:lang w:eastAsia="zh-CN"/>
        </w:rPr>
      </w:pPr>
      <w:r w:rsidRPr="00010A1A">
        <w:rPr>
          <w:b/>
          <w:lang w:eastAsia="zh-CN"/>
        </w:rPr>
        <w:t>Supplementary information:</w:t>
      </w:r>
      <w:r>
        <w:rPr>
          <w:lang w:eastAsia="zh-CN"/>
        </w:rPr>
        <w:t xml:space="preserve"> Supplementary data are available at</w:t>
      </w:r>
      <w:r w:rsidR="00953D25">
        <w:rPr>
          <w:rFonts w:hint="eastAsia"/>
          <w:lang w:eastAsia="zh-CN"/>
        </w:rPr>
        <w:t xml:space="preserve"> </w:t>
      </w:r>
      <w:r>
        <w:rPr>
          <w:lang w:eastAsia="zh-CN"/>
        </w:rPr>
        <w:t>Bioinformatics online.</w:t>
      </w:r>
    </w:p>
    <w:p w:rsidR="00D83B8A" w:rsidRDefault="00D83B8A" w:rsidP="00341B9C">
      <w:pPr>
        <w:pStyle w:val="1"/>
        <w:spacing w:before="360"/>
      </w:pPr>
      <w:r>
        <w:t xml:space="preserve">introduction </w:t>
      </w:r>
    </w:p>
    <w:p w:rsidR="00C34743" w:rsidRDefault="00C34743" w:rsidP="00C34743">
      <w:pPr>
        <w:pStyle w:val="Para"/>
        <w:ind w:firstLine="0"/>
      </w:pPr>
      <w:r>
        <w:t xml:space="preserve">String matching is an important </w:t>
      </w:r>
      <w:r w:rsidR="005D6272">
        <w:rPr>
          <w:rFonts w:hint="eastAsia"/>
          <w:lang w:eastAsia="zh-CN"/>
        </w:rPr>
        <w:t>p</w:t>
      </w:r>
      <w:r w:rsidR="00B606DB">
        <w:rPr>
          <w:rFonts w:hint="eastAsia"/>
          <w:lang w:eastAsia="zh-CN"/>
        </w:rPr>
        <w:t>roblem</w:t>
      </w:r>
      <w:r>
        <w:t xml:space="preserve"> that has been thoroughly studied in computer science. It is applied extensively in bioinformatics. For example, it is used to find similar sequence or locate a segment in a long sequence </w:t>
      </w:r>
      <w:r w:rsidR="004A78A0">
        <w:t>(Senapati, Sandip and Sahoo, 2012)</w:t>
      </w:r>
      <w:r>
        <w:t>. Currently, several string matching algorithms are used on biological sequences, such as tvsbs</w:t>
      </w:r>
      <w:r w:rsidR="004A78A0">
        <w:t xml:space="preserve"> (</w:t>
      </w:r>
      <w:r w:rsidR="006725BA">
        <w:t>Thathoo, Virmani, Lakshmi, Balakrishnan and Sekar, 2006</w:t>
      </w:r>
      <w:r w:rsidR="004A78A0">
        <w:t>)</w:t>
      </w:r>
      <w:r>
        <w:t xml:space="preserve">, graspm </w:t>
      </w:r>
      <w:r w:rsidR="006725BA">
        <w:t>(Deusdado and Carvalho, 2009)</w:t>
      </w:r>
      <w:r>
        <w:t xml:space="preserve"> etc. With the development of sequencing techniques, it has become easy to obtain sequences, i.e. the linear arrangement of residues (nucleotides or amino-acids), of DNA, RNA, or protein molecules. So it is meaningful to design more effective string matching algorithms to </w:t>
      </w:r>
      <w:r w:rsidR="00D86EA9">
        <w:rPr>
          <w:rFonts w:hint="eastAsia"/>
          <w:lang w:eastAsia="zh-CN"/>
        </w:rPr>
        <w:t>address</w:t>
      </w:r>
      <w:r>
        <w:t xml:space="preserve"> this challenge </w:t>
      </w:r>
      <w:r w:rsidR="006725BA">
        <w:t>(Eric, Leena and Jorma, 2011)</w:t>
      </w:r>
      <w:r>
        <w:t>.</w:t>
      </w:r>
    </w:p>
    <w:p w:rsidR="00D83B8A" w:rsidRDefault="00C34743" w:rsidP="00C34743">
      <w:pPr>
        <w:pStyle w:val="Para"/>
        <w:ind w:firstLine="0"/>
        <w:rPr>
          <w:lang w:eastAsia="zh-CN"/>
        </w:rPr>
      </w:pPr>
      <w:r>
        <w:t>Recently, a string m</w:t>
      </w:r>
      <w:r w:rsidR="006725BA">
        <w:t>atching algorithm called epsm (Faro and Kulekei, 2013)</w:t>
      </w:r>
      <w:r>
        <w:t xml:space="preserve"> has been used in bioinformatics and had obtained outstanding results. It uses packed string matching technique</w:t>
      </w:r>
      <w:r w:rsidR="006725BA">
        <w:t xml:space="preserve"> (Frediksson, 2002)</w:t>
      </w:r>
      <w:r>
        <w:t xml:space="preserve">, in which multiple characters are packed into one block-character, so that the characters can be compared in bulk rather than individually. Epsm computes fingerprint values by a hash function using SIMD instructions, which supports parallel execution of some operations via a set of special instructions. </w:t>
      </w:r>
      <w:r>
        <w:lastRenderedPageBreak/>
        <w:t xml:space="preserve">However, the max shift distance of epsm algorithm is </w:t>
      </w:r>
      <w:r w:rsidRPr="00084C56">
        <w:rPr>
          <w:i/>
        </w:rPr>
        <w:t>m</w:t>
      </w:r>
      <w:r>
        <w:t xml:space="preserve">-8, where m is the length of the given pattern. It was not an optimal shift distance, especially for biological sequences. In present study, we </w:t>
      </w:r>
      <w:r w:rsidR="006B1470">
        <w:rPr>
          <w:rFonts w:hint="eastAsia"/>
          <w:lang w:eastAsia="zh-CN"/>
        </w:rPr>
        <w:t xml:space="preserve">designed an improved epsm, i.e., </w:t>
      </w:r>
      <w:r w:rsidR="006B1470">
        <w:rPr>
          <w:rFonts w:eastAsia="宋体" w:hint="eastAsia"/>
          <w:lang w:eastAsia="zh-CN"/>
        </w:rPr>
        <w:t xml:space="preserve">IEPSM, </w:t>
      </w:r>
      <w:r>
        <w:t>by getting more shift distances and less byte-by-byte comparison calls.</w:t>
      </w:r>
    </w:p>
    <w:p w:rsidR="00D83B8A" w:rsidRDefault="00D83B8A" w:rsidP="00341B9C">
      <w:pPr>
        <w:pStyle w:val="1"/>
        <w:spacing w:before="360"/>
      </w:pPr>
      <w:r>
        <w:t>methods</w:t>
      </w:r>
    </w:p>
    <w:p w:rsidR="00F76D6A" w:rsidRDefault="00F76D6A" w:rsidP="00F76D6A">
      <w:pPr>
        <w:pStyle w:val="ParaNoInd"/>
      </w:pPr>
      <w:r w:rsidRPr="00C90B99">
        <w:t xml:space="preserve">Epsm algorithm stores all the 8 bytes substrings of the pattern and their position in a hash table. In the searching phase, it checks the last 8 bytes of the current searching window using the hash table to find possible matches. It then checks all the possible positions byte-by-byte. Since the SIMD instructions are used to calculate hash value of packed string, the size of packed strings is set as 8 bytes. When finishing the examination of current window, it jumps forward by </w:t>
      </w:r>
      <w:r w:rsidRPr="00C90B99">
        <w:rPr>
          <w:i/>
        </w:rPr>
        <w:t>m</w:t>
      </w:r>
      <w:r w:rsidRPr="00C90B99">
        <w:t xml:space="preserve">-8 bytes to perform next examination, where </w:t>
      </w:r>
      <w:r w:rsidRPr="00C90B99">
        <w:rPr>
          <w:i/>
        </w:rPr>
        <w:t>m</w:t>
      </w:r>
      <w:r w:rsidRPr="00C90B99">
        <w:t xml:space="preserve"> is the length of the pattern.</w:t>
      </w:r>
    </w:p>
    <w:p w:rsidR="00F76D6A" w:rsidRDefault="00F76D6A" w:rsidP="00F76D6A">
      <w:pPr>
        <w:pStyle w:val="ParaNoInd"/>
      </w:pPr>
      <w:r>
        <w:t>The basic idea</w:t>
      </w:r>
      <w:r w:rsidR="0055372E">
        <w:rPr>
          <w:rFonts w:hint="eastAsia"/>
          <w:lang w:eastAsia="zh-CN"/>
        </w:rPr>
        <w:t>s</w:t>
      </w:r>
      <w:r>
        <w:t xml:space="preserve"> to improve epsm algorithm is to get larger jumping distance and less byte-by-byte comparisons. Our improvements are as follows.</w:t>
      </w:r>
    </w:p>
    <w:p w:rsidR="00F76D6A" w:rsidRDefault="005A687D" w:rsidP="00F76D6A">
      <w:pPr>
        <w:pStyle w:val="ParaNoInd"/>
      </w:pPr>
      <w:r>
        <w:t>1)</w:t>
      </w:r>
      <w:r w:rsidR="00051454">
        <w:rPr>
          <w:rFonts w:hint="eastAsia"/>
          <w:lang w:eastAsia="zh-CN"/>
        </w:rPr>
        <w:t xml:space="preserve"> </w:t>
      </w:r>
      <w:r w:rsidR="00F76D6A">
        <w:t xml:space="preserve">Optimization of the size of packed strings for biological sequences. In fact, shift distance of epsm is </w:t>
      </w:r>
      <w:r w:rsidR="00F76D6A" w:rsidRPr="00436AB3">
        <w:rPr>
          <w:i/>
        </w:rPr>
        <w:t>m</w:t>
      </w:r>
      <w:r w:rsidR="00F76D6A">
        <w:t>-</w:t>
      </w:r>
      <w:r w:rsidR="00F76D6A" w:rsidRPr="00436AB3">
        <w:rPr>
          <w:i/>
        </w:rPr>
        <w:t>B</w:t>
      </w:r>
      <w:r w:rsidR="00F76D6A">
        <w:t xml:space="preserve">, here </w:t>
      </w:r>
      <w:r w:rsidR="00F76D6A" w:rsidRPr="00436AB3">
        <w:rPr>
          <w:i/>
        </w:rPr>
        <w:t>B</w:t>
      </w:r>
      <w:r w:rsidR="00F76D6A">
        <w:t xml:space="preserve"> is the size of packed strings. If take smaller </w:t>
      </w:r>
      <w:r w:rsidR="00F76D6A" w:rsidRPr="00436AB3">
        <w:rPr>
          <w:i/>
        </w:rPr>
        <w:t>B</w:t>
      </w:r>
      <w:r w:rsidR="00F76D6A">
        <w:t xml:space="preserve">, we can achieve </w:t>
      </w:r>
      <w:r w:rsidR="00436AB3">
        <w:rPr>
          <w:rFonts w:hint="eastAsia"/>
          <w:lang w:eastAsia="zh-CN"/>
        </w:rPr>
        <w:t>larger</w:t>
      </w:r>
      <w:r w:rsidR="00F76D6A">
        <w:t xml:space="preserve"> shift distance. However, smaller </w:t>
      </w:r>
      <w:r w:rsidR="00F76D6A" w:rsidRPr="00436AB3">
        <w:rPr>
          <w:i/>
        </w:rPr>
        <w:t>B</w:t>
      </w:r>
      <w:r w:rsidR="00F76D6A">
        <w:t xml:space="preserve"> can also result in more hash conflicts and more possible matches which </w:t>
      </w:r>
      <w:r w:rsidR="00240428">
        <w:t>incur</w:t>
      </w:r>
      <w:r w:rsidR="00F76D6A">
        <w:t xml:space="preserve"> further examinations. We decide the optimal </w:t>
      </w:r>
      <w:r w:rsidR="00F76D6A" w:rsidRPr="00AE1C52">
        <w:rPr>
          <w:i/>
        </w:rPr>
        <w:t>B</w:t>
      </w:r>
      <w:r w:rsidR="00F76D6A">
        <w:t xml:space="preserve"> </w:t>
      </w:r>
      <w:r w:rsidR="00AE1C52" w:rsidRPr="00AE1C52">
        <w:t>experientially</w:t>
      </w:r>
      <w:r w:rsidR="00F76D6A">
        <w:t>.</w:t>
      </w:r>
    </w:p>
    <w:p w:rsidR="00F76D6A" w:rsidRDefault="005A687D" w:rsidP="00F76D6A">
      <w:pPr>
        <w:pStyle w:val="ParaNoInd"/>
      </w:pPr>
      <w:r>
        <w:t>2)</w:t>
      </w:r>
      <w:r w:rsidR="00051454">
        <w:rPr>
          <w:rFonts w:hint="eastAsia"/>
          <w:lang w:eastAsia="zh-CN"/>
        </w:rPr>
        <w:t xml:space="preserve"> </w:t>
      </w:r>
      <w:r w:rsidR="00F76D6A">
        <w:t xml:space="preserve">Reducing byte-by-byte comparison between pattern and text. </w:t>
      </w:r>
      <w:r w:rsidR="00A76992">
        <w:rPr>
          <w:rFonts w:hint="eastAsia"/>
          <w:lang w:eastAsia="zh-CN"/>
        </w:rPr>
        <w:t>E</w:t>
      </w:r>
      <w:r w:rsidR="00F76D6A">
        <w:t>psm uses a 32bit hash value and then mod the size of hash table to determine the entry of hash table and the entrance of byte-by-byte compari</w:t>
      </w:r>
      <w:r w:rsidR="008D047C">
        <w:t>son. Intuitively, taking</w:t>
      </w:r>
      <w:r w:rsidR="00A76992">
        <w:rPr>
          <w:rFonts w:hint="eastAsia"/>
          <w:lang w:eastAsia="zh-CN"/>
        </w:rPr>
        <w:t xml:space="preserve"> </w:t>
      </w:r>
      <w:r w:rsidR="00F76D6A">
        <w:t>bigger number</w:t>
      </w:r>
      <w:r w:rsidR="008A2EED">
        <w:rPr>
          <w:rFonts w:hint="eastAsia"/>
          <w:lang w:eastAsia="zh-CN"/>
        </w:rPr>
        <w:t>s</w:t>
      </w:r>
      <w:r w:rsidR="00F76D6A">
        <w:t xml:space="preserve"> as the entrance condition will trigger less byte-by-byte comparison. We </w:t>
      </w:r>
      <w:r w:rsidR="00C764E4">
        <w:rPr>
          <w:rFonts w:hint="eastAsia"/>
          <w:lang w:eastAsia="zh-CN"/>
        </w:rPr>
        <w:t>use</w:t>
      </w:r>
      <w:r w:rsidR="00F76D6A">
        <w:t xml:space="preserve"> 64bit numbers as the entrance condition. In practice, we add a new field </w:t>
      </w:r>
      <w:r w:rsidR="00F76D6A" w:rsidRPr="00C764E4">
        <w:rPr>
          <w:i/>
        </w:rPr>
        <w:t>fingerprint</w:t>
      </w:r>
      <w:r w:rsidR="008F0A7B">
        <w:t xml:space="preserve"> to</w:t>
      </w:r>
      <w:r w:rsidR="008F0A7B">
        <w:rPr>
          <w:rFonts w:hint="eastAsia"/>
          <w:lang w:eastAsia="zh-CN"/>
        </w:rPr>
        <w:t xml:space="preserve"> </w:t>
      </w:r>
      <w:r w:rsidR="00F76D6A">
        <w:t xml:space="preserve">the definition of </w:t>
      </w:r>
      <w:r w:rsidR="00703C76">
        <w:rPr>
          <w:rFonts w:hint="eastAsia"/>
          <w:lang w:eastAsia="zh-CN"/>
        </w:rPr>
        <w:t xml:space="preserve">the </w:t>
      </w:r>
      <w:r w:rsidR="008F0A7B">
        <w:rPr>
          <w:rFonts w:hint="eastAsia"/>
          <w:lang w:eastAsia="zh-CN"/>
        </w:rPr>
        <w:t xml:space="preserve">structure of hash table </w:t>
      </w:r>
      <w:r w:rsidR="00F76D6A">
        <w:t xml:space="preserve">node. These fingerprints are initialized during pre-processing phase. As epsm, we use SIMD instructions to quickly calculate hash value of </w:t>
      </w:r>
      <w:r w:rsidR="00F93A4E">
        <w:rPr>
          <w:rFonts w:hint="eastAsia"/>
          <w:lang w:eastAsia="zh-CN"/>
        </w:rPr>
        <w:t>sub</w:t>
      </w:r>
      <w:r w:rsidR="00F76D6A">
        <w:t xml:space="preserve">strings, thus 8 bytes substrings are used to generate the fingerprint. In searching phrase, before calling </w:t>
      </w:r>
      <w:r w:rsidR="00F76D6A" w:rsidRPr="00112D1E">
        <w:rPr>
          <w:i/>
        </w:rPr>
        <w:t>memcmp</w:t>
      </w:r>
      <w:r w:rsidR="00F76D6A">
        <w:t xml:space="preserve"> to perform byte-by-byte comparison, the algorithm examine</w:t>
      </w:r>
      <w:r w:rsidR="005F1BF0">
        <w:rPr>
          <w:rFonts w:hint="eastAsia"/>
          <w:lang w:eastAsia="zh-CN"/>
        </w:rPr>
        <w:t>s</w:t>
      </w:r>
      <w:r w:rsidR="00F76D6A">
        <w:t xml:space="preserve"> the 64bit fingerprint of current window against that of the pattern. By this way, we avoid lots of </w:t>
      </w:r>
      <w:r w:rsidR="00155795" w:rsidRPr="00112D1E">
        <w:rPr>
          <w:i/>
        </w:rPr>
        <w:t>memcmp</w:t>
      </w:r>
      <w:r w:rsidR="00155795">
        <w:t xml:space="preserve"> </w:t>
      </w:r>
      <w:r w:rsidR="00F76D6A">
        <w:t xml:space="preserve">calls. </w:t>
      </w:r>
    </w:p>
    <w:p w:rsidR="00D83B8A" w:rsidRDefault="00D83B8A" w:rsidP="00341B9C">
      <w:pPr>
        <w:pStyle w:val="1"/>
        <w:spacing w:before="360"/>
        <w:rPr>
          <w:lang w:eastAsia="zh-CN"/>
        </w:rPr>
      </w:pPr>
      <w:r>
        <w:lastRenderedPageBreak/>
        <w:t>results</w:t>
      </w:r>
    </w:p>
    <w:p w:rsidR="00DD4352" w:rsidRDefault="00E5689B" w:rsidP="00DD4352">
      <w:pPr>
        <w:pStyle w:val="2"/>
        <w:spacing w:before="360"/>
        <w:ind w:left="547" w:hanging="547"/>
        <w:rPr>
          <w:lang w:eastAsia="zh-CN"/>
        </w:rPr>
      </w:pPr>
      <w:r>
        <w:rPr>
          <w:lang w:eastAsia="zh-CN"/>
        </w:rPr>
        <w:t>E</w:t>
      </w:r>
      <w:r>
        <w:rPr>
          <w:rFonts w:hint="eastAsia"/>
          <w:lang w:eastAsia="zh-CN"/>
        </w:rPr>
        <w:t xml:space="preserve">xperimental </w:t>
      </w:r>
      <w:r w:rsidR="00DD4352">
        <w:rPr>
          <w:rFonts w:hint="eastAsia"/>
          <w:lang w:eastAsia="zh-CN"/>
        </w:rPr>
        <w:t>S</w:t>
      </w:r>
      <w:r w:rsidR="00DD4352" w:rsidRPr="00DD4352">
        <w:rPr>
          <w:rFonts w:hint="eastAsia"/>
        </w:rPr>
        <w:t>ettings</w:t>
      </w:r>
    </w:p>
    <w:p w:rsidR="00D83B8A" w:rsidRDefault="00424BE6" w:rsidP="00424BE6">
      <w:pPr>
        <w:pStyle w:val="ParaNoInd"/>
        <w:rPr>
          <w:lang w:eastAsia="zh-CN"/>
        </w:rPr>
      </w:pPr>
      <w:r>
        <w:t>The algorithm was implemented using C. And all</w:t>
      </w:r>
      <w:r>
        <w:rPr>
          <w:rFonts w:hint="eastAsia"/>
        </w:rPr>
        <w:t xml:space="preserve"> experiments </w:t>
      </w:r>
      <w:r>
        <w:t>were conducted on</w:t>
      </w:r>
      <w:r>
        <w:rPr>
          <w:rFonts w:hint="eastAsia"/>
        </w:rPr>
        <w:t xml:space="preserve"> a PC with Intel(R) Xeon </w:t>
      </w:r>
      <w:r>
        <w:t>E3-1230 V2</w:t>
      </w:r>
      <w:r>
        <w:rPr>
          <w:rFonts w:hint="eastAsia"/>
        </w:rPr>
        <w:t xml:space="preserve"> at</w:t>
      </w:r>
      <w:r w:rsidRPr="0059543F">
        <w:t>3.30GHz</w:t>
      </w:r>
      <w:r>
        <w:rPr>
          <w:rFonts w:hint="eastAsia"/>
        </w:rPr>
        <w:t>,</w:t>
      </w:r>
      <w:r>
        <w:t xml:space="preserve"> 4G memory</w:t>
      </w:r>
      <w:r>
        <w:rPr>
          <w:rFonts w:hint="eastAsia"/>
        </w:rPr>
        <w:t xml:space="preserve">, </w:t>
      </w:r>
      <w:r>
        <w:t xml:space="preserve">running Linux Mint 13. The size of </w:t>
      </w:r>
      <w:r>
        <w:rPr>
          <w:rFonts w:hint="eastAsia"/>
        </w:rPr>
        <w:t xml:space="preserve">the </w:t>
      </w:r>
      <w:r>
        <w:t xml:space="preserve">hash table in the improved algorithm equals to </w:t>
      </w:r>
      <w:r>
        <w:rPr>
          <w:rFonts w:hint="eastAsia"/>
        </w:rPr>
        <w:t xml:space="preserve">that of </w:t>
      </w:r>
      <w:r>
        <w:t>epsm algorithm, i.e. 2048.</w:t>
      </w:r>
    </w:p>
    <w:p w:rsidR="00BB7DB0" w:rsidRDefault="00A9257F" w:rsidP="00424BE6">
      <w:pPr>
        <w:pStyle w:val="ParaNoInd"/>
        <w:rPr>
          <w:lang w:eastAsia="zh-CN"/>
        </w:rPr>
      </w:pPr>
      <w:r>
        <w:rPr>
          <w:rFonts w:hint="eastAsia"/>
        </w:rPr>
        <w:t>We compare</w:t>
      </w:r>
      <w:r w:rsidR="00BF54B8">
        <w:rPr>
          <w:rFonts w:hint="eastAsia"/>
          <w:lang w:eastAsia="zh-CN"/>
        </w:rPr>
        <w:t>d</w:t>
      </w:r>
      <w:r>
        <w:rPr>
          <w:rFonts w:hint="eastAsia"/>
        </w:rPr>
        <w:t xml:space="preserve"> the improved algorithm </w:t>
      </w:r>
      <w:r>
        <w:t xml:space="preserve">against five </w:t>
      </w:r>
      <w:r>
        <w:rPr>
          <w:rFonts w:hint="eastAsia"/>
        </w:rPr>
        <w:t xml:space="preserve">state-of-art </w:t>
      </w:r>
      <w:r>
        <w:t>string matching algorithms</w:t>
      </w:r>
      <w:r>
        <w:rPr>
          <w:rFonts w:hint="eastAsia"/>
        </w:rPr>
        <w:t xml:space="preserve">, i.e., </w:t>
      </w:r>
      <w:r>
        <w:t>Tvsbs</w:t>
      </w:r>
      <w:r w:rsidR="005D3884">
        <w:t xml:space="preserve"> (Thathoo, Virmani, Lakshmi, Balakrishnan and Sekar, 2006)</w:t>
      </w:r>
      <w:r>
        <w:t>, Ufndmq</w:t>
      </w:r>
      <w:r w:rsidR="005D3884">
        <w:t xml:space="preserve"> (Durian, Holub, Peltola and Tarhio, 2009)</w:t>
      </w:r>
      <w:r>
        <w:t xml:space="preserve">, Hashq </w:t>
      </w:r>
      <w:r w:rsidR="005D3884">
        <w:t>(Lecroq, 2007)</w:t>
      </w:r>
      <w:r>
        <w:t xml:space="preserve">, Fsbndmq </w:t>
      </w:r>
      <w:r w:rsidR="005D3884">
        <w:t>(Peltola and Tarhio, 2011)</w:t>
      </w:r>
      <w:r>
        <w:t xml:space="preserve"> and Epsm</w:t>
      </w:r>
      <w:r w:rsidR="005D3884">
        <w:t xml:space="preserve"> (Faro and Kulekei, 2013)</w:t>
      </w:r>
      <w:r>
        <w:rPr>
          <w:rFonts w:hint="eastAsia"/>
        </w:rPr>
        <w:t>.</w:t>
      </w:r>
      <w:r>
        <w:t xml:space="preserve"> A</w:t>
      </w:r>
      <w:r>
        <w:rPr>
          <w:rFonts w:hint="eastAsia"/>
        </w:rPr>
        <w:t xml:space="preserve">ll the algorithms executed on four test data sets, </w:t>
      </w:r>
      <w:r w:rsidR="000B1616">
        <w:rPr>
          <w:rFonts w:hint="eastAsia"/>
          <w:lang w:eastAsia="zh-CN"/>
        </w:rPr>
        <w:t xml:space="preserve">i.e., </w:t>
      </w:r>
      <w:r w:rsidR="009611C6" w:rsidRPr="00281914">
        <w:rPr>
          <w:i/>
        </w:rPr>
        <w:t>Escherichia coli</w:t>
      </w:r>
      <w:r w:rsidR="009611C6">
        <w:rPr>
          <w:rFonts w:hint="eastAsia"/>
          <w:lang w:eastAsia="zh-CN"/>
        </w:rPr>
        <w:t xml:space="preserve">, </w:t>
      </w:r>
      <w:r w:rsidR="009611C6" w:rsidRPr="00281914">
        <w:rPr>
          <w:rFonts w:hint="eastAsia"/>
          <w:i/>
        </w:rPr>
        <w:t>Rice</w:t>
      </w:r>
      <w:r w:rsidR="009611C6">
        <w:rPr>
          <w:rFonts w:hint="eastAsia"/>
          <w:lang w:eastAsia="zh-CN"/>
        </w:rPr>
        <w:t xml:space="preserve">, </w:t>
      </w:r>
      <w:r w:rsidR="009611C6" w:rsidRPr="00281914">
        <w:rPr>
          <w:i/>
        </w:rPr>
        <w:t>human genome</w:t>
      </w:r>
      <w:r w:rsidR="009611C6">
        <w:rPr>
          <w:rFonts w:hint="eastAsia"/>
          <w:lang w:eastAsia="zh-CN"/>
        </w:rPr>
        <w:t xml:space="preserve">, </w:t>
      </w:r>
      <w:r w:rsidR="00DB4426" w:rsidRPr="00281914">
        <w:rPr>
          <w:i/>
        </w:rPr>
        <w:t xml:space="preserve">coli </w:t>
      </w:r>
      <w:r w:rsidR="009611C6" w:rsidRPr="00281914">
        <w:rPr>
          <w:i/>
        </w:rPr>
        <w:t>amino acid</w:t>
      </w:r>
      <w:r w:rsidR="00DB4426">
        <w:rPr>
          <w:rFonts w:hint="eastAsia"/>
          <w:lang w:eastAsia="zh-CN"/>
        </w:rPr>
        <w:t xml:space="preserve"> </w:t>
      </w:r>
      <w:r w:rsidR="005D3884">
        <w:rPr>
          <w:lang w:eastAsia="zh-CN"/>
        </w:rPr>
        <w:t>(ftp)</w:t>
      </w:r>
      <w:r>
        <w:rPr>
          <w:rFonts w:hint="eastAsia"/>
        </w:rPr>
        <w:t xml:space="preserve">. </w:t>
      </w:r>
      <w:r>
        <w:t>T</w:t>
      </w:r>
      <w:r>
        <w:rPr>
          <w:rFonts w:hint="eastAsia"/>
        </w:rPr>
        <w:t>o make the experimental results more comparable, we make the data sets with the same size through simple duplication.</w:t>
      </w:r>
    </w:p>
    <w:p w:rsidR="00C07CAF" w:rsidRPr="00EE2704" w:rsidRDefault="00C07CAF" w:rsidP="00876A2B">
      <w:pPr>
        <w:pStyle w:val="2"/>
        <w:spacing w:before="360"/>
        <w:ind w:left="547" w:hanging="547"/>
      </w:pPr>
      <w:r>
        <w:t>O</w:t>
      </w:r>
      <w:r>
        <w:rPr>
          <w:rFonts w:hint="eastAsia"/>
        </w:rPr>
        <w:t>ptimal packed string size</w:t>
      </w:r>
    </w:p>
    <w:p w:rsidR="00C07CAF" w:rsidRDefault="00C07CAF" w:rsidP="00C07CAF">
      <w:pPr>
        <w:pStyle w:val="ParaNoInd"/>
        <w:rPr>
          <w:lang w:eastAsia="zh-CN"/>
        </w:rPr>
      </w:pPr>
      <w:r>
        <w:t>T</w:t>
      </w:r>
      <w:r>
        <w:rPr>
          <w:rFonts w:hint="eastAsia"/>
        </w:rPr>
        <w:t xml:space="preserve">he optimal </w:t>
      </w:r>
      <w:r w:rsidRPr="001D2BE6">
        <w:t>packed string size</w:t>
      </w:r>
      <w:r>
        <w:rPr>
          <w:rFonts w:hint="eastAsia"/>
        </w:rPr>
        <w:t xml:space="preserve"> is essential to the algorithm</w:t>
      </w:r>
      <w:r>
        <w:t>’</w:t>
      </w:r>
      <w:r>
        <w:rPr>
          <w:rFonts w:hint="eastAsia"/>
        </w:rPr>
        <w:t xml:space="preserve">s performance. </w:t>
      </w:r>
      <w:r w:rsidR="00291837">
        <w:rPr>
          <w:rFonts w:hint="eastAsia"/>
          <w:lang w:eastAsia="zh-CN"/>
        </w:rPr>
        <w:t>The</w:t>
      </w:r>
      <w:r>
        <w:rPr>
          <w:rFonts w:hint="eastAsia"/>
        </w:rPr>
        <w:t xml:space="preserve"> </w:t>
      </w:r>
      <w:r>
        <w:t>optimal</w:t>
      </w:r>
      <w:r>
        <w:rPr>
          <w:rFonts w:hint="eastAsia"/>
        </w:rPr>
        <w:t xml:space="preserve"> size would be affected by the length of pattern and the alphabet of the sequences. </w:t>
      </w:r>
      <w:r>
        <w:t>T</w:t>
      </w:r>
      <w:r>
        <w:rPr>
          <w:rFonts w:hint="eastAsia"/>
        </w:rPr>
        <w:t>o determine the optimal size, we tested</w:t>
      </w:r>
      <w:r>
        <w:t xml:space="preserve"> </w:t>
      </w:r>
      <w:r>
        <w:rPr>
          <w:rFonts w:hint="eastAsia"/>
        </w:rPr>
        <w:t>different</w:t>
      </w:r>
      <w:r w:rsidRPr="00EE2704">
        <w:t xml:space="preserve"> length of packed string</w:t>
      </w:r>
      <w:r>
        <w:rPr>
          <w:rFonts w:hint="eastAsia"/>
        </w:rPr>
        <w:t xml:space="preserve"> on different pattern size on different data sets</w:t>
      </w:r>
      <w:r w:rsidRPr="00EE2704">
        <w:t>.</w:t>
      </w:r>
    </w:p>
    <w:p w:rsidR="00C07CAF" w:rsidRDefault="00C07CAF" w:rsidP="00C07CAF">
      <w:pPr>
        <w:pStyle w:val="ParaNoInd"/>
      </w:pPr>
      <w:r>
        <w:rPr>
          <w:rFonts w:hint="eastAsia"/>
        </w:rPr>
        <w:t>The e</w:t>
      </w:r>
      <w:r w:rsidRPr="00EE2704">
        <w:t xml:space="preserve">xperimental results </w:t>
      </w:r>
      <w:r w:rsidR="001656EB">
        <w:rPr>
          <w:rFonts w:hint="eastAsia"/>
          <w:lang w:eastAsia="zh-CN"/>
        </w:rPr>
        <w:t xml:space="preserve">show that </w:t>
      </w:r>
      <w:r>
        <w:rPr>
          <w:rFonts w:hint="eastAsia"/>
        </w:rPr>
        <w:t xml:space="preserve">the optimal </w:t>
      </w:r>
      <w:r w:rsidRPr="001D2BE6">
        <w:t>packed string size</w:t>
      </w:r>
      <w:r>
        <w:rPr>
          <w:rFonts w:hint="eastAsia"/>
        </w:rPr>
        <w:t xml:space="preserve"> </w:t>
      </w:r>
      <w:r w:rsidRPr="00E11F8E">
        <w:rPr>
          <w:rFonts w:hint="eastAsia"/>
        </w:rPr>
        <w:t xml:space="preserve">for </w:t>
      </w:r>
      <w:r>
        <w:t>gnome</w:t>
      </w:r>
      <w:r w:rsidRPr="00E11F8E">
        <w:t xml:space="preserve"> sequence</w:t>
      </w:r>
      <w:r w:rsidRPr="00E11F8E">
        <w:rPr>
          <w:rFonts w:hint="eastAsia"/>
        </w:rPr>
        <w:t xml:space="preserve">s is 6 when </w:t>
      </w:r>
      <w:r w:rsidRPr="00831A1D">
        <w:rPr>
          <w:rFonts w:hint="eastAsia"/>
          <w:i/>
        </w:rPr>
        <w:t>m</w:t>
      </w:r>
      <w:r w:rsidRPr="00E11F8E">
        <w:rPr>
          <w:rFonts w:hint="eastAsia"/>
        </w:rPr>
        <w:t xml:space="preserve"> is less than 40, </w:t>
      </w:r>
      <w:r>
        <w:t>otherwise</w:t>
      </w:r>
      <w:r w:rsidRPr="00E11F8E">
        <w:rPr>
          <w:rFonts w:hint="eastAsia"/>
        </w:rPr>
        <w:t xml:space="preserve"> it is 8. </w:t>
      </w:r>
      <w:r w:rsidR="00F52CDF">
        <w:rPr>
          <w:rFonts w:hint="eastAsia"/>
          <w:lang w:eastAsia="zh-CN"/>
        </w:rPr>
        <w:t xml:space="preserve">And </w:t>
      </w:r>
      <w:r w:rsidRPr="00E11F8E">
        <w:rPr>
          <w:rFonts w:hint="eastAsia"/>
        </w:rPr>
        <w:t xml:space="preserve">the optimal </w:t>
      </w:r>
      <w:r w:rsidRPr="00E11F8E">
        <w:t>packed string size</w:t>
      </w:r>
      <w:r w:rsidRPr="00E11F8E">
        <w:rPr>
          <w:rFonts w:hint="eastAsia"/>
        </w:rPr>
        <w:t xml:space="preserve"> for </w:t>
      </w:r>
      <w:r w:rsidRPr="00844DFB">
        <w:rPr>
          <w:rFonts w:hint="eastAsia"/>
        </w:rPr>
        <w:t>protein</w:t>
      </w:r>
      <w:r w:rsidRPr="00E11F8E">
        <w:rPr>
          <w:rFonts w:hint="eastAsia"/>
        </w:rPr>
        <w:t xml:space="preserve"> </w:t>
      </w:r>
      <w:r w:rsidRPr="00E11F8E">
        <w:t>sequence</w:t>
      </w:r>
      <w:r w:rsidRPr="00E11F8E">
        <w:rPr>
          <w:rFonts w:hint="eastAsia"/>
        </w:rPr>
        <w:t xml:space="preserve">s is </w:t>
      </w:r>
      <w:r w:rsidRPr="00E11F8E">
        <w:t>4</w:t>
      </w:r>
      <w:r w:rsidRPr="00E11F8E">
        <w:rPr>
          <w:rFonts w:hint="eastAsia"/>
        </w:rPr>
        <w:t xml:space="preserve"> when </w:t>
      </w:r>
      <w:r w:rsidRPr="0088546E">
        <w:rPr>
          <w:rFonts w:hint="eastAsia"/>
          <w:i/>
        </w:rPr>
        <w:t>m</w:t>
      </w:r>
      <w:r w:rsidRPr="00E11F8E">
        <w:rPr>
          <w:rFonts w:hint="eastAsia"/>
        </w:rPr>
        <w:t xml:space="preserve"> is less than </w:t>
      </w:r>
      <w:r>
        <w:rPr>
          <w:rFonts w:hint="eastAsia"/>
        </w:rPr>
        <w:t>256</w:t>
      </w:r>
      <w:r w:rsidRPr="00E11F8E">
        <w:rPr>
          <w:rFonts w:hint="eastAsia"/>
        </w:rPr>
        <w:t xml:space="preserve">, and it is 8 </w:t>
      </w:r>
      <w:r>
        <w:t>otherwise</w:t>
      </w:r>
      <w:r w:rsidRPr="00E11F8E">
        <w:rPr>
          <w:rFonts w:hint="eastAsia"/>
        </w:rPr>
        <w:t>.</w:t>
      </w:r>
    </w:p>
    <w:p w:rsidR="00C07CAF" w:rsidRDefault="00C07CAF" w:rsidP="00C07CAF">
      <w:pPr>
        <w:pStyle w:val="ParaNoInd"/>
        <w:rPr>
          <w:lang w:eastAsia="zh-CN"/>
        </w:rPr>
      </w:pPr>
      <w:r>
        <w:t>I</w:t>
      </w:r>
      <w:r>
        <w:rPr>
          <w:rFonts w:hint="eastAsia"/>
        </w:rPr>
        <w:t>n the following experiments, we will use these optimal parameters.</w:t>
      </w:r>
    </w:p>
    <w:p w:rsidR="00876A2B" w:rsidRPr="00876A2B" w:rsidRDefault="00876A2B" w:rsidP="00876A2B">
      <w:pPr>
        <w:pStyle w:val="2"/>
        <w:spacing w:before="360"/>
        <w:ind w:left="547" w:hanging="547"/>
      </w:pPr>
      <w:r w:rsidRPr="00876A2B">
        <w:t>Efficiency</w:t>
      </w:r>
    </w:p>
    <w:p w:rsidR="00876A2B" w:rsidRDefault="00876A2B" w:rsidP="00876A2B">
      <w:pPr>
        <w:pStyle w:val="ParaNoInd"/>
        <w:rPr>
          <w:lang w:eastAsia="zh-CN"/>
        </w:rPr>
      </w:pPr>
      <w:r>
        <w:t>T</w:t>
      </w:r>
      <w:r>
        <w:rPr>
          <w:rFonts w:hint="eastAsia"/>
        </w:rPr>
        <w:t xml:space="preserve">he </w:t>
      </w:r>
      <w:r>
        <w:t xml:space="preserve">searching time on </w:t>
      </w:r>
      <w:r w:rsidR="00A61E67">
        <w:rPr>
          <w:rFonts w:hint="eastAsia"/>
          <w:lang w:eastAsia="zh-CN"/>
        </w:rPr>
        <w:t xml:space="preserve">datasets are </w:t>
      </w:r>
      <w:r>
        <w:t xml:space="preserve">shown in </w:t>
      </w:r>
      <w:r w:rsidR="00A61E67" w:rsidRPr="00CC776F">
        <w:rPr>
          <w:rFonts w:hint="eastAsia"/>
          <w:i/>
          <w:lang w:eastAsia="zh-CN"/>
        </w:rPr>
        <w:t>Fig1</w:t>
      </w:r>
      <w:r>
        <w:t>.</w:t>
      </w:r>
      <w:r w:rsidRPr="003E3DE6">
        <w:t xml:space="preserve"> </w:t>
      </w:r>
      <w:r>
        <w:t xml:space="preserve">It is </w:t>
      </w:r>
      <w:r>
        <w:rPr>
          <w:rFonts w:hint="eastAsia"/>
        </w:rPr>
        <w:t>evident</w:t>
      </w:r>
      <w:r>
        <w:t xml:space="preserve"> </w:t>
      </w:r>
      <w:r>
        <w:rPr>
          <w:rFonts w:hint="eastAsia"/>
        </w:rPr>
        <w:t xml:space="preserve">that in all the </w:t>
      </w:r>
      <w:r w:rsidR="00583E98">
        <w:rPr>
          <w:rFonts w:hint="eastAsia"/>
          <w:lang w:eastAsia="zh-CN"/>
        </w:rPr>
        <w:t>datasets</w:t>
      </w:r>
      <w:r>
        <w:rPr>
          <w:rFonts w:hint="eastAsia"/>
        </w:rPr>
        <w:t xml:space="preserve"> </w:t>
      </w:r>
      <w:r>
        <w:t>our new algorithm is</w:t>
      </w:r>
      <w:r>
        <w:rPr>
          <w:rFonts w:hint="eastAsia"/>
        </w:rPr>
        <w:t xml:space="preserve"> of</w:t>
      </w:r>
      <w:r>
        <w:t xml:space="preserve"> the most efficient.</w:t>
      </w:r>
    </w:p>
    <w:p w:rsidR="00A96764" w:rsidRDefault="00317951" w:rsidP="00317951">
      <w:pPr>
        <w:pStyle w:val="ParaNoInd"/>
        <w:spacing w:line="240" w:lineRule="auto"/>
        <w:rPr>
          <w:lang w:eastAsia="zh-CN"/>
        </w:rPr>
      </w:pPr>
      <w:r>
        <w:rPr>
          <w:rFonts w:hint="eastAsia"/>
          <w:noProof/>
          <w:lang w:eastAsia="zh-CN"/>
        </w:rPr>
        <mc:AlternateContent>
          <mc:Choice Requires="wpc">
            <w:drawing>
              <wp:inline distT="0" distB="0" distL="0" distR="0">
                <wp:extent cx="3088005" cy="1801495"/>
                <wp:effectExtent l="0" t="0" r="0" b="8255"/>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 name="图片 9"/>
                          <pic:cNvPicPr>
                            <a:picLocks noChangeAspect="1"/>
                          </pic:cNvPicPr>
                        </pic:nvPicPr>
                        <pic:blipFill>
                          <a:blip r:embed="rId12"/>
                          <a:stretch>
                            <a:fillRect/>
                          </a:stretch>
                        </pic:blipFill>
                        <pic:spPr>
                          <a:xfrm>
                            <a:off x="0" y="0"/>
                            <a:ext cx="3074541" cy="1800225"/>
                          </a:xfrm>
                          <a:prstGeom prst="rect">
                            <a:avLst/>
                          </a:prstGeom>
                        </pic:spPr>
                      </pic:pic>
                    </wpc:wpc>
                  </a:graphicData>
                </a:graphic>
              </wp:inline>
            </w:drawing>
          </mc:Choice>
          <mc:Fallback>
            <w:pict>
              <v:group w14:anchorId="63B0D9BF" id="画布 8" o:spid="_x0000_s1026" editas="canvas" style="width:243.15pt;height:141.85pt;mso-position-horizontal-relative:char;mso-position-vertical-relative:line" coordsize="30880,180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880;height:18014;visibility:visible;mso-wrap-style:square">
                  <v:fill o:detectmouseclick="t"/>
                  <v:path o:connecttype="none"/>
                </v:shape>
                <v:shape id="图片 9" o:spid="_x0000_s1028" type="#_x0000_t75" style="position:absolute;width:30745;height:18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BU1DAAAAA2gAAAA8AAABkcnMvZG93bnJldi54bWxEj91qwkAQhe+FvsMyBW+kTqpga3SVIBV6&#10;a+wDDNkxG8zOhuxq4tu7hUIvD+fn42z3o2vVnfvQeNHwPs9AsVTeNFJr+Dkf3z5BhUhiqPXCGh4c&#10;YL97mWwpN36QE9/LWKs0IiEnDTbGLkcMlWVHYe47luRdfO8oJtnXaHoa0rhrcZFlK3TUSCJY6vhg&#10;ubqWN5e4y9vH4bGsysIiutPwNSuwnWk9fR2LDajIY/wP/7W/jYY1/F5JNwB3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kFTUMAAAADaAAAADwAAAAAAAAAAAAAAAACfAgAA&#10;ZHJzL2Rvd25yZXYueG1sUEsFBgAAAAAEAAQA9wAAAIwDAAAAAA==&#10;">
                  <v:imagedata r:id="rId13" o:title=""/>
                  <v:path arrowok="t"/>
                </v:shape>
                <w10:anchorlock/>
              </v:group>
            </w:pict>
          </mc:Fallback>
        </mc:AlternateContent>
      </w:r>
    </w:p>
    <w:p w:rsidR="002F4BD7" w:rsidRDefault="00F95C05" w:rsidP="002F4BD7">
      <w:pPr>
        <w:pStyle w:val="ParaNoInd"/>
        <w:spacing w:line="240" w:lineRule="auto"/>
        <w:jc w:val="center"/>
        <w:rPr>
          <w:lang w:eastAsia="zh-CN"/>
        </w:rPr>
      </w:pPr>
      <w:r>
        <w:rPr>
          <w:rFonts w:hint="eastAsia"/>
          <w:lang w:eastAsia="zh-CN"/>
        </w:rPr>
        <w:t>Fig.1.</w:t>
      </w:r>
      <w:r w:rsidR="002F4BD7">
        <w:rPr>
          <w:rFonts w:hint="eastAsia"/>
          <w:lang w:eastAsia="zh-CN"/>
        </w:rPr>
        <w:t xml:space="preserve"> </w:t>
      </w:r>
      <w:r>
        <w:rPr>
          <w:rFonts w:hint="eastAsia"/>
          <w:lang w:eastAsia="zh-CN"/>
        </w:rPr>
        <w:t>S</w:t>
      </w:r>
      <w:r w:rsidR="002F4BD7">
        <w:t xml:space="preserve">earching time on </w:t>
      </w:r>
      <w:r w:rsidR="002F4BD7">
        <w:rPr>
          <w:rFonts w:hint="eastAsia"/>
          <w:lang w:eastAsia="zh-CN"/>
        </w:rPr>
        <w:t>four datasets</w:t>
      </w:r>
      <w:r>
        <w:rPr>
          <w:rFonts w:hint="eastAsia"/>
          <w:lang w:eastAsia="zh-CN"/>
        </w:rPr>
        <w:t xml:space="preserve">. </w:t>
      </w:r>
      <w:r>
        <w:rPr>
          <w:lang w:eastAsia="zh-CN"/>
        </w:rPr>
        <w:t>T</w:t>
      </w:r>
      <w:r>
        <w:rPr>
          <w:rFonts w:hint="eastAsia"/>
          <w:lang w:eastAsia="zh-CN"/>
        </w:rPr>
        <w:t>he X axis is the length of the pattern.</w:t>
      </w:r>
    </w:p>
    <w:p w:rsidR="00876A2B" w:rsidRDefault="00876A2B" w:rsidP="00876A2B">
      <w:pPr>
        <w:pStyle w:val="ParaNoInd"/>
        <w:rPr>
          <w:lang w:eastAsia="zh-CN"/>
        </w:rPr>
      </w:pPr>
      <w:r>
        <w:t xml:space="preserve">The advantage of the new algorithm </w:t>
      </w:r>
      <w:r>
        <w:rPr>
          <w:rFonts w:hint="eastAsia"/>
        </w:rPr>
        <w:t>decreases</w:t>
      </w:r>
      <w:r>
        <w:t xml:space="preserve"> when </w:t>
      </w:r>
      <w:r>
        <w:rPr>
          <w:rFonts w:hint="eastAsia"/>
        </w:rPr>
        <w:t xml:space="preserve">the </w:t>
      </w:r>
      <w:r>
        <w:t>length of pattern</w:t>
      </w:r>
      <w:r>
        <w:rPr>
          <w:rFonts w:hint="eastAsia"/>
        </w:rPr>
        <w:t>s</w:t>
      </w:r>
      <w:r>
        <w:t xml:space="preserve"> grows. When </w:t>
      </w:r>
      <w:r w:rsidRPr="006D20E5">
        <w:rPr>
          <w:i/>
        </w:rPr>
        <w:t>m</w:t>
      </w:r>
      <w:r>
        <w:t xml:space="preserve"> is no less than 40</w:t>
      </w:r>
      <w:r>
        <w:rPr>
          <w:rFonts w:hint="eastAsia"/>
        </w:rPr>
        <w:t xml:space="preserve"> on </w:t>
      </w:r>
      <w:r>
        <w:t>gnome</w:t>
      </w:r>
      <w:r>
        <w:rPr>
          <w:rFonts w:hint="eastAsia"/>
        </w:rPr>
        <w:t xml:space="preserve"> datasets and </w:t>
      </w:r>
      <w:r w:rsidRPr="006D20E5">
        <w:rPr>
          <w:rFonts w:hint="eastAsia"/>
          <w:i/>
        </w:rPr>
        <w:t>m</w:t>
      </w:r>
      <w:r>
        <w:rPr>
          <w:rFonts w:hint="eastAsia"/>
        </w:rPr>
        <w:t xml:space="preserve"> is not less than 256 on protein datasets</w:t>
      </w:r>
      <w:r>
        <w:t xml:space="preserve">, the </w:t>
      </w:r>
      <w:r w:rsidRPr="00876A2B">
        <w:t>new</w:t>
      </w:r>
      <w:r w:rsidRPr="00876A2B">
        <w:rPr>
          <w:rFonts w:hint="eastAsia"/>
        </w:rPr>
        <w:t xml:space="preserve"> </w:t>
      </w:r>
      <w:r w:rsidRPr="00EA1F2C">
        <w:rPr>
          <w:rFonts w:hint="eastAsia"/>
        </w:rPr>
        <w:t>algorithm</w:t>
      </w:r>
      <w:r w:rsidRPr="006C6D8A">
        <w:t xml:space="preserve"> takes the same size of</w:t>
      </w:r>
      <w:r>
        <w:t xml:space="preserve"> packed string as epsm does. T</w:t>
      </w:r>
      <w:r>
        <w:rPr>
          <w:rFonts w:hint="eastAsia"/>
        </w:rPr>
        <w:t xml:space="preserve">hus </w:t>
      </w:r>
      <w:r>
        <w:t xml:space="preserve">the reason </w:t>
      </w:r>
      <w:r>
        <w:rPr>
          <w:rFonts w:hint="eastAsia"/>
        </w:rPr>
        <w:t xml:space="preserve">of the performance improvement is the filtering </w:t>
      </w:r>
      <w:r w:rsidR="00C71C1E">
        <w:rPr>
          <w:rFonts w:hint="eastAsia"/>
          <w:lang w:eastAsia="zh-CN"/>
        </w:rPr>
        <w:t xml:space="preserve">by </w:t>
      </w:r>
      <w:r>
        <w:rPr>
          <w:rFonts w:hint="eastAsia"/>
        </w:rPr>
        <w:t xml:space="preserve">using </w:t>
      </w:r>
      <w:r w:rsidR="006D20E5">
        <w:rPr>
          <w:rFonts w:hint="eastAsia"/>
          <w:lang w:eastAsia="zh-CN"/>
        </w:rPr>
        <w:t>big</w:t>
      </w:r>
      <w:r w:rsidRPr="00306E50">
        <w:t xml:space="preserve"> </w:t>
      </w:r>
      <w:r>
        <w:t>fingerprint</w:t>
      </w:r>
      <w:r w:rsidR="005345D4">
        <w:rPr>
          <w:rFonts w:hint="eastAsia"/>
          <w:lang w:eastAsia="zh-CN"/>
        </w:rPr>
        <w:t>s</w:t>
      </w:r>
      <w:r>
        <w:rPr>
          <w:rFonts w:hint="eastAsia"/>
        </w:rPr>
        <w:t xml:space="preserve">. </w:t>
      </w:r>
      <w:r>
        <w:t>T</w:t>
      </w:r>
      <w:r>
        <w:rPr>
          <w:rFonts w:hint="eastAsia"/>
        </w:rPr>
        <w:t xml:space="preserve">his filter </w:t>
      </w:r>
      <w:r>
        <w:t>avoid</w:t>
      </w:r>
      <w:r>
        <w:rPr>
          <w:rFonts w:hint="eastAsia"/>
        </w:rPr>
        <w:t>s</w:t>
      </w:r>
      <w:r>
        <w:t xml:space="preserve"> lot</w:t>
      </w:r>
      <w:r>
        <w:rPr>
          <w:rFonts w:hint="eastAsia"/>
        </w:rPr>
        <w:t>s</w:t>
      </w:r>
      <w:r>
        <w:t xml:space="preserve"> of this</w:t>
      </w:r>
      <w:r>
        <w:rPr>
          <w:rFonts w:hint="eastAsia"/>
        </w:rPr>
        <w:t xml:space="preserve"> kind of </w:t>
      </w:r>
      <w:r>
        <w:t xml:space="preserve">comparison. And when </w:t>
      </w:r>
      <w:r>
        <w:rPr>
          <w:rFonts w:hint="eastAsia"/>
        </w:rPr>
        <w:t>pattern</w:t>
      </w:r>
      <w:r>
        <w:t xml:space="preserve"> string</w:t>
      </w:r>
      <w:r>
        <w:rPr>
          <w:rFonts w:hint="eastAsia"/>
        </w:rPr>
        <w:t>s</w:t>
      </w:r>
      <w:r>
        <w:t xml:space="preserve"> </w:t>
      </w:r>
      <w:r>
        <w:rPr>
          <w:rFonts w:hint="eastAsia"/>
        </w:rPr>
        <w:t>are</w:t>
      </w:r>
      <w:r>
        <w:t xml:space="preserve"> short, the </w:t>
      </w:r>
      <w:r>
        <w:rPr>
          <w:rFonts w:hint="eastAsia"/>
        </w:rPr>
        <w:t xml:space="preserve">performance improvement also </w:t>
      </w:r>
      <w:r>
        <w:t>benefits</w:t>
      </w:r>
      <w:r>
        <w:rPr>
          <w:rFonts w:hint="eastAsia"/>
        </w:rPr>
        <w:t xml:space="preserve"> from </w:t>
      </w:r>
      <w:r>
        <w:t xml:space="preserve">the increment of </w:t>
      </w:r>
      <w:r>
        <w:rPr>
          <w:rFonts w:hint="eastAsia"/>
        </w:rPr>
        <w:t>shift</w:t>
      </w:r>
      <w:r>
        <w:t xml:space="preserve"> distance</w:t>
      </w:r>
      <w:r>
        <w:rPr>
          <w:rFonts w:hint="eastAsia"/>
        </w:rPr>
        <w:t>s</w:t>
      </w:r>
      <w:r>
        <w:t>.</w:t>
      </w:r>
      <w:r>
        <w:rPr>
          <w:rFonts w:hint="eastAsia"/>
        </w:rPr>
        <w:t xml:space="preserve"> </w:t>
      </w:r>
      <w:r>
        <w:t xml:space="preserve">For example, </w:t>
      </w:r>
      <w:r>
        <w:rPr>
          <w:rFonts w:hint="eastAsia"/>
        </w:rPr>
        <w:t xml:space="preserve">on </w:t>
      </w:r>
      <w:r>
        <w:t>gnome</w:t>
      </w:r>
      <w:r>
        <w:rPr>
          <w:rFonts w:hint="eastAsia"/>
        </w:rPr>
        <w:t xml:space="preserve"> dataset, </w:t>
      </w:r>
      <w:r>
        <w:lastRenderedPageBreak/>
        <w:t xml:space="preserve">when </w:t>
      </w:r>
      <w:r w:rsidRPr="00086C8D">
        <w:rPr>
          <w:i/>
        </w:rPr>
        <w:t>m</w:t>
      </w:r>
      <w:r>
        <w:t xml:space="preserve"> </w:t>
      </w:r>
      <w:r>
        <w:rPr>
          <w:rFonts w:hint="eastAsia"/>
        </w:rPr>
        <w:t>is</w:t>
      </w:r>
      <w:r>
        <w:t xml:space="preserve"> 12, the </w:t>
      </w:r>
      <w:r>
        <w:rPr>
          <w:rFonts w:hint="eastAsia"/>
        </w:rPr>
        <w:t>shift</w:t>
      </w:r>
      <w:r>
        <w:t xml:space="preserve"> distance of epsm is 4, but </w:t>
      </w:r>
      <w:r>
        <w:rPr>
          <w:rFonts w:hint="eastAsia"/>
        </w:rPr>
        <w:t>that of the new algorithm could be</w:t>
      </w:r>
      <w:r>
        <w:t xml:space="preserve"> 6. B</w:t>
      </w:r>
      <w:r>
        <w:rPr>
          <w:rFonts w:hint="eastAsia"/>
        </w:rPr>
        <w:t xml:space="preserve">ut when </w:t>
      </w:r>
      <w:r w:rsidRPr="00130134">
        <w:rPr>
          <w:rFonts w:hint="eastAsia"/>
          <w:i/>
        </w:rPr>
        <w:t>m</w:t>
      </w:r>
      <w:r>
        <w:rPr>
          <w:rFonts w:hint="eastAsia"/>
        </w:rPr>
        <w:t xml:space="preserve"> is larger than 40, </w:t>
      </w:r>
      <w:r>
        <w:t xml:space="preserve">the </w:t>
      </w:r>
      <w:r>
        <w:rPr>
          <w:rFonts w:hint="eastAsia"/>
        </w:rPr>
        <w:t>shift</w:t>
      </w:r>
      <w:r>
        <w:t xml:space="preserve"> distance of the </w:t>
      </w:r>
      <w:r>
        <w:rPr>
          <w:rFonts w:hint="eastAsia"/>
        </w:rPr>
        <w:t>new algorithm</w:t>
      </w:r>
      <w:r>
        <w:t xml:space="preserve"> is </w:t>
      </w:r>
      <w:r>
        <w:rPr>
          <w:rFonts w:hint="eastAsia"/>
        </w:rPr>
        <w:t xml:space="preserve">the same as epsm. </w:t>
      </w:r>
      <w:r>
        <w:t xml:space="preserve">The </w:t>
      </w:r>
      <w:r>
        <w:rPr>
          <w:rFonts w:hint="eastAsia"/>
        </w:rPr>
        <w:t xml:space="preserve">shorter the pattern string is, the new algorithm can get more shift distance than </w:t>
      </w:r>
      <w:r>
        <w:t>epsm</w:t>
      </w:r>
      <w:r>
        <w:rPr>
          <w:rFonts w:hint="eastAsia"/>
        </w:rPr>
        <w:t xml:space="preserve">. </w:t>
      </w:r>
      <w:r>
        <w:t xml:space="preserve">Therefore, in the </w:t>
      </w:r>
      <w:r>
        <w:rPr>
          <w:rFonts w:hint="eastAsia"/>
        </w:rPr>
        <w:t>experiments with</w:t>
      </w:r>
      <w:r>
        <w:t xml:space="preserve"> short pattern string, the new algorithm </w:t>
      </w:r>
      <w:r>
        <w:rPr>
          <w:rFonts w:hint="eastAsia"/>
        </w:rPr>
        <w:t xml:space="preserve">particularly </w:t>
      </w:r>
      <w:r>
        <w:t xml:space="preserve">outperforms other algorithms. </w:t>
      </w:r>
    </w:p>
    <w:p w:rsidR="00876A2B" w:rsidRPr="00DD4352" w:rsidRDefault="00876A2B" w:rsidP="00876A2B">
      <w:pPr>
        <w:pStyle w:val="ParaNoInd"/>
        <w:rPr>
          <w:lang w:eastAsia="zh-CN"/>
        </w:rPr>
      </w:pPr>
      <w:r>
        <w:t xml:space="preserve">At the same time, we </w:t>
      </w:r>
      <w:r>
        <w:rPr>
          <w:rFonts w:hint="eastAsia"/>
        </w:rPr>
        <w:t>can</w:t>
      </w:r>
      <w:r>
        <w:t xml:space="preserve"> observe</w:t>
      </w:r>
      <w:r>
        <w:rPr>
          <w:rFonts w:hint="eastAsia"/>
        </w:rPr>
        <w:t xml:space="preserve"> </w:t>
      </w:r>
      <w:r>
        <w:t xml:space="preserve">that the </w:t>
      </w:r>
      <w:r w:rsidRPr="002C0077">
        <w:t>new</w:t>
      </w:r>
      <w:r>
        <w:t xml:space="preserve"> algorithm</w:t>
      </w:r>
      <w:r>
        <w:rPr>
          <w:rFonts w:hint="eastAsia"/>
        </w:rPr>
        <w:t xml:space="preserve"> and </w:t>
      </w:r>
      <w:r>
        <w:t xml:space="preserve">epsm </w:t>
      </w:r>
      <w:r>
        <w:rPr>
          <w:rFonts w:hint="eastAsia"/>
        </w:rPr>
        <w:t>obviously</w:t>
      </w:r>
      <w:r>
        <w:t xml:space="preserve"> outperform</w:t>
      </w:r>
      <w:r>
        <w:rPr>
          <w:rFonts w:hint="eastAsia"/>
        </w:rPr>
        <w:t xml:space="preserve"> </w:t>
      </w:r>
      <w:r>
        <w:t>other algorithms. Th</w:t>
      </w:r>
      <w:r>
        <w:rPr>
          <w:rFonts w:hint="eastAsia"/>
        </w:rPr>
        <w:t>is</w:t>
      </w:r>
      <w:r>
        <w:t xml:space="preserve"> is because </w:t>
      </w:r>
      <w:r>
        <w:rPr>
          <w:rFonts w:hint="eastAsia"/>
        </w:rPr>
        <w:t>the use of</w:t>
      </w:r>
      <w:r>
        <w:t xml:space="preserve"> SIMD instruction</w:t>
      </w:r>
      <w:r>
        <w:rPr>
          <w:rFonts w:hint="eastAsia"/>
        </w:rPr>
        <w:t>s</w:t>
      </w:r>
      <w:r>
        <w:t xml:space="preserve"> and </w:t>
      </w:r>
      <w:r>
        <w:rPr>
          <w:rFonts w:hint="eastAsia"/>
        </w:rPr>
        <w:t>these</w:t>
      </w:r>
      <w:r>
        <w:t xml:space="preserve"> result</w:t>
      </w:r>
      <w:r>
        <w:rPr>
          <w:rFonts w:hint="eastAsia"/>
        </w:rPr>
        <w:t xml:space="preserve">s are </w:t>
      </w:r>
      <w:r>
        <w:t>consistent</w:t>
      </w:r>
      <w:r>
        <w:rPr>
          <w:rFonts w:hint="eastAsia"/>
        </w:rPr>
        <w:t xml:space="preserve"> with the literature</w:t>
      </w:r>
      <w:r w:rsidR="00117E13">
        <w:t xml:space="preserve"> (Faro and Kulekei, 2013)</w:t>
      </w:r>
      <w:r>
        <w:t>.</w:t>
      </w:r>
    </w:p>
    <w:p w:rsidR="008E777B" w:rsidRDefault="008E777B" w:rsidP="008E777B">
      <w:pPr>
        <w:pStyle w:val="1"/>
        <w:spacing w:before="360"/>
        <w:rPr>
          <w:rFonts w:eastAsia="宋体"/>
        </w:rPr>
      </w:pPr>
      <w:r w:rsidRPr="008E777B">
        <w:t>Conclusions</w:t>
      </w:r>
    </w:p>
    <w:p w:rsidR="008E777B" w:rsidRPr="008E777B" w:rsidRDefault="00267F22" w:rsidP="008E777B">
      <w:pPr>
        <w:pStyle w:val="ParaNoInd"/>
      </w:pPr>
      <w:r>
        <w:rPr>
          <w:rFonts w:hint="eastAsia"/>
          <w:lang w:eastAsia="zh-CN"/>
        </w:rPr>
        <w:t>W</w:t>
      </w:r>
      <w:r w:rsidR="008E777B" w:rsidRPr="008E777B">
        <w:t xml:space="preserve">e presented an improved algorithm based on the epsm algorithm for string matching problem on biological sequences. Based on characteristics of biological sequences, the new algorithm took the optimization size of the packed string to generate the hash table. Besides, the new algorithm used a 64bit number as a fingerprint of string, the fingerprint was generated by 8 bytes string. We used the fingerprint filtering many comparisons before taking byte-by-byte comparison. And the experiment results proved </w:t>
      </w:r>
      <w:r>
        <w:rPr>
          <w:rFonts w:hint="eastAsia"/>
          <w:lang w:eastAsia="zh-CN"/>
        </w:rPr>
        <w:t xml:space="preserve">that by </w:t>
      </w:r>
      <w:r w:rsidR="008E777B" w:rsidRPr="008E777B">
        <w:t xml:space="preserve">using these two optimized strategies, our new algorithm </w:t>
      </w:r>
      <w:r w:rsidR="00A24AF2">
        <w:rPr>
          <w:rFonts w:hint="eastAsia"/>
          <w:lang w:eastAsia="zh-CN"/>
        </w:rPr>
        <w:t>was</w:t>
      </w:r>
      <w:r w:rsidR="008E777B" w:rsidRPr="008E777B">
        <w:t xml:space="preserve"> obviously more efficient than epsm.</w:t>
      </w:r>
    </w:p>
    <w:p w:rsidR="00D83B8A" w:rsidRDefault="008E777B" w:rsidP="008E777B">
      <w:pPr>
        <w:pStyle w:val="ParaNoInd"/>
      </w:pPr>
      <w:r w:rsidRPr="008E777B">
        <w:t>Our further studies would apply the new algorithm to the multiply exactly string matching problem.</w:t>
      </w:r>
    </w:p>
    <w:p w:rsidR="001A5509" w:rsidRDefault="001A5509" w:rsidP="00341B9C">
      <w:pPr>
        <w:pStyle w:val="AckHead"/>
        <w:spacing w:before="360"/>
      </w:pPr>
      <w:r>
        <w:t>acknowledgements</w:t>
      </w:r>
    </w:p>
    <w:p w:rsidR="00CD55D8" w:rsidRDefault="00CD55D8" w:rsidP="00CD55D8">
      <w:pPr>
        <w:pStyle w:val="AckText"/>
        <w:rPr>
          <w:lang w:eastAsia="zh-CN"/>
        </w:rPr>
      </w:pPr>
      <w:r w:rsidRPr="00E54BAB">
        <w:rPr>
          <w:i/>
        </w:rPr>
        <w:t>Funding</w:t>
      </w:r>
      <w:r w:rsidRPr="00E54BAB">
        <w:t>:</w:t>
      </w:r>
      <w:r w:rsidR="00CF6A8C" w:rsidRPr="00E54BAB">
        <w:rPr>
          <w:rFonts w:hint="eastAsia"/>
          <w:lang w:eastAsia="zh-CN"/>
        </w:rPr>
        <w:t xml:space="preserve"> </w:t>
      </w:r>
      <w:r w:rsidR="00E54BAB" w:rsidRPr="000F35C5">
        <w:t>This work was supported by the “100-Talent Program” of Chinese Academy of Sciences (Y1SLXb1365; ZZ).</w:t>
      </w:r>
      <w:r w:rsidR="00E54BAB" w:rsidRPr="000F35C5">
        <w:rPr>
          <w:rFonts w:hint="eastAsia"/>
        </w:rPr>
        <w:t xml:space="preserve"> </w:t>
      </w:r>
    </w:p>
    <w:p w:rsidR="00CD55D8" w:rsidRDefault="00CD55D8">
      <w:pPr>
        <w:pStyle w:val="AckText"/>
      </w:pPr>
    </w:p>
    <w:p w:rsidR="00D83B8A" w:rsidRDefault="00D83B8A">
      <w:pPr>
        <w:pStyle w:val="RefHead"/>
      </w:pPr>
      <w:r>
        <w:t>References</w:t>
      </w:r>
    </w:p>
    <w:p w:rsidR="00CF6D87" w:rsidRDefault="00CF6D87" w:rsidP="00CF6D87">
      <w:pPr>
        <w:pStyle w:val="RefText"/>
      </w:pPr>
      <w:r>
        <w:t xml:space="preserve">K.K.Senapati, Sandip Mal, G.Sahoo. </w:t>
      </w:r>
      <w:r w:rsidR="003300DB">
        <w:t>(2012)</w:t>
      </w:r>
      <w:r>
        <w:t>RS-A Fast Pattern Matching Algorithm for Biological Sequences. International Journal of Engineering and InnovativeTechnology (IJEIT) Volume 1, Issue 3.</w:t>
      </w:r>
    </w:p>
    <w:p w:rsidR="00CF6D87" w:rsidRDefault="00CF6D87" w:rsidP="00CF6D87">
      <w:pPr>
        <w:pStyle w:val="RefText"/>
      </w:pPr>
      <w:r>
        <w:t xml:space="preserve">R. Thathoo and A. Virmani and S. S. Lakshmi and N. Balakrishnan and K. Sekar. </w:t>
      </w:r>
      <w:r w:rsidR="003300DB">
        <w:t>(2006)</w:t>
      </w:r>
      <w:r>
        <w:t>TVSBS: A Fast Exact Pattern Matching Algorithm for Biological Sequences. J. Indian Acad. Sci., Current Sci., vol.91, n.1, pp.47</w:t>
      </w:r>
      <w:r w:rsidR="003300DB">
        <w:t>—</w:t>
      </w:r>
      <w:r>
        <w:t>53</w:t>
      </w:r>
      <w:r w:rsidR="003300DB">
        <w:t>.</w:t>
      </w:r>
    </w:p>
    <w:p w:rsidR="00CF6D87" w:rsidRDefault="00CF6D87" w:rsidP="00CF6D87">
      <w:pPr>
        <w:pStyle w:val="RefText"/>
      </w:pPr>
      <w:r>
        <w:t xml:space="preserve">S. Deusdado and P. Carvalho. GRASPm. </w:t>
      </w:r>
      <w:r w:rsidR="003300DB">
        <w:t>(2009)</w:t>
      </w:r>
      <w:r w:rsidR="00CC0B6D">
        <w:t>An</w:t>
      </w:r>
      <w:r>
        <w:t xml:space="preserve"> efficient algorithm for exact pattern-matching in genomic sequences. Int. J. Bioinformatics Res. Appl., vol.5, n.4, pp.385</w:t>
      </w:r>
      <w:r w:rsidR="00DA4DE7">
        <w:t>—</w:t>
      </w:r>
      <w:r>
        <w:t>401.</w:t>
      </w:r>
    </w:p>
    <w:p w:rsidR="00CF6D87" w:rsidRDefault="00CF6D87" w:rsidP="00CF6D87">
      <w:pPr>
        <w:pStyle w:val="RefText"/>
      </w:pPr>
      <w:r>
        <w:t xml:space="preserve">Eric Rivals, Leena Salmela, and Jorma Tarhio. </w:t>
      </w:r>
      <w:r w:rsidR="003300DB">
        <w:t>(2011)</w:t>
      </w:r>
      <w:r>
        <w:t xml:space="preserve">EXACT SEARCH ALGORITHMS FOR BIOLOGICAL SEQUENCES. Algorithms in Computational Molecular Biology: Techniques, Approaches and Applications, John </w:t>
      </w:r>
      <w:r w:rsidR="003300DB">
        <w:t xml:space="preserve">Wiley &amp; Sons, Inc. (Ed.) </w:t>
      </w:r>
      <w:r>
        <w:t>91-111.</w:t>
      </w:r>
    </w:p>
    <w:p w:rsidR="00CF6D87" w:rsidRDefault="00CF6D87" w:rsidP="00CF6D87">
      <w:pPr>
        <w:pStyle w:val="RefText"/>
      </w:pPr>
      <w:r>
        <w:t xml:space="preserve">S. Faro and M. O. Kulekci. </w:t>
      </w:r>
      <w:r w:rsidR="003300DB">
        <w:t>(2013)</w:t>
      </w:r>
      <w:r>
        <w:t>Fast Packed String Matching for Short Patterns. Meeting on Algorithm Engineering and Experiments.</w:t>
      </w:r>
    </w:p>
    <w:p w:rsidR="00CF6D87" w:rsidRDefault="00CF6D87" w:rsidP="00CF6D87">
      <w:pPr>
        <w:pStyle w:val="RefText"/>
      </w:pPr>
      <w:r>
        <w:t xml:space="preserve">K. Fredriksson. </w:t>
      </w:r>
      <w:r w:rsidR="003300DB">
        <w:t>(2002)</w:t>
      </w:r>
      <w:r>
        <w:t>Faster string matching with super-alphabets. String Processing and I</w:t>
      </w:r>
      <w:r w:rsidR="003300DB">
        <w:t>nformation Retrieval, Springer</w:t>
      </w:r>
      <w:r>
        <w:t>, pp. 207–214.</w:t>
      </w:r>
    </w:p>
    <w:p w:rsidR="00CF6D87" w:rsidRDefault="00CF6D87" w:rsidP="00CF6D87">
      <w:pPr>
        <w:pStyle w:val="RefText"/>
      </w:pPr>
      <w:r>
        <w:t xml:space="preserve">B. Durian and J. Holub and H. Peltola and J. Tarhio. </w:t>
      </w:r>
      <w:r w:rsidR="003300DB">
        <w:t>(2009)</w:t>
      </w:r>
      <w:r>
        <w:t>Tuning BNDM with q-Grams. Proceedings of the Workshop on Algorit</w:t>
      </w:r>
      <w:r w:rsidR="00F31DE2">
        <w:t xml:space="preserve">hm Engineering and Experiments, </w:t>
      </w:r>
      <w:r>
        <w:t>pp.29--37.</w:t>
      </w:r>
    </w:p>
    <w:p w:rsidR="00CF6D87" w:rsidRDefault="00CF6D87" w:rsidP="00CF6D87">
      <w:pPr>
        <w:pStyle w:val="RefText"/>
      </w:pPr>
      <w:r>
        <w:t xml:space="preserve">T. Lecroq. </w:t>
      </w:r>
      <w:r w:rsidR="003300DB">
        <w:t>(2007)</w:t>
      </w:r>
      <w:r>
        <w:t>Fast exact string matching algorithms. Elsevier North-Holland, Inc., Amsterdam, The Neth</w:t>
      </w:r>
      <w:r w:rsidR="003300DB">
        <w:t>erlands, The Netherlands</w:t>
      </w:r>
      <w:r w:rsidR="00F31DE2">
        <w:t xml:space="preserve">, </w:t>
      </w:r>
      <w:r w:rsidR="00F31DE2">
        <w:t>ipl, vol.102, n.6, pp.229-</w:t>
      </w:r>
      <w:r w:rsidR="00F31DE2">
        <w:t>-235</w:t>
      </w:r>
      <w:r>
        <w:t>.</w:t>
      </w:r>
    </w:p>
    <w:p w:rsidR="00CF6D87" w:rsidRDefault="00CF6D87" w:rsidP="00CF6D87">
      <w:pPr>
        <w:pStyle w:val="RefText"/>
      </w:pPr>
      <w:r>
        <w:t xml:space="preserve">H. Peltola and J. Tarhio. </w:t>
      </w:r>
      <w:r w:rsidR="003300DB">
        <w:t>(2011)</w:t>
      </w:r>
      <w:r>
        <w:t>Variations of Forward-SBNDM. Proceedings of the Prague Stringology Conference</w:t>
      </w:r>
      <w:r w:rsidR="00F31DE2">
        <w:t>.</w:t>
      </w:r>
      <w:r>
        <w:t xml:space="preserve"> Czech Technical University</w:t>
      </w:r>
      <w:r w:rsidR="003300DB">
        <w:t>, Prague, Czech Republic</w:t>
      </w:r>
      <w:r w:rsidR="00F31DE2">
        <w:t xml:space="preserve">, </w:t>
      </w:r>
      <w:r w:rsidR="00F31DE2">
        <w:t>11, pp.3--14</w:t>
      </w:r>
      <w:bookmarkStart w:id="0" w:name="_GoBack"/>
      <w:bookmarkEnd w:id="0"/>
      <w:r>
        <w:t>.</w:t>
      </w:r>
    </w:p>
    <w:p w:rsidR="00B7282B" w:rsidRPr="001D1D69" w:rsidRDefault="00CF6D87" w:rsidP="00DD416F">
      <w:pPr>
        <w:pStyle w:val="RefText"/>
        <w:rPr>
          <w:lang w:eastAsia="zh-CN"/>
        </w:rPr>
      </w:pPr>
      <w:r>
        <w:t>ftp://ftp.ncbi.nlm.nih.gov/genbank/genomes/Bacteria/</w:t>
      </w:r>
      <w:r w:rsidR="001D1D69">
        <w:rPr>
          <w:rFonts w:hint="eastAsia"/>
          <w:lang w:eastAsia="zh-CN"/>
        </w:rPr>
        <w:t>.</w:t>
      </w:r>
    </w:p>
    <w:sectPr w:rsidR="00B7282B" w:rsidRPr="001D1D69" w:rsidSect="00887143">
      <w:headerReference w:type="even" r:id="rId14"/>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C10" w:rsidRDefault="00812C10">
      <w:r>
        <w:separator/>
      </w:r>
    </w:p>
  </w:endnote>
  <w:endnote w:type="continuationSeparator" w:id="0">
    <w:p w:rsidR="00812C10" w:rsidRDefault="00812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CA1020">
    <w:pPr>
      <w:pStyle w:val="a5"/>
    </w:pPr>
    <w:r>
      <w:rPr>
        <w:rFonts w:ascii="Helvetica" w:hAnsi="Helvetica"/>
        <w:b/>
        <w:noProof/>
      </w:rPr>
      <mc:AlternateContent>
        <mc:Choice Requires="wps">
          <w:drawing>
            <wp:anchor distT="0" distB="0" distL="114300" distR="114300" simplePos="0" relativeHeight="251658240" behindDoc="0" locked="1" layoutInCell="1" allowOverlap="0">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ED90E" id="Line 6"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D83B8A">
      <w:rPr>
        <w:rStyle w:val="a8"/>
      </w:rPr>
      <w:fldChar w:fldCharType="begin"/>
    </w:r>
    <w:r w:rsidR="00D83B8A">
      <w:rPr>
        <w:rStyle w:val="a8"/>
      </w:rPr>
      <w:instrText xml:space="preserve"> PAGE </w:instrText>
    </w:r>
    <w:r w:rsidR="00D83B8A">
      <w:rPr>
        <w:rStyle w:val="a8"/>
      </w:rPr>
      <w:fldChar w:fldCharType="separate"/>
    </w:r>
    <w:r w:rsidR="00F31DE2">
      <w:rPr>
        <w:rStyle w:val="a8"/>
        <w:noProof/>
      </w:rPr>
      <w:t>2</w:t>
    </w:r>
    <w:r w:rsidR="00D83B8A">
      <w:rPr>
        <w:rStyle w:val="a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CA1020">
    <w:pPr>
      <w:pStyle w:val="a5"/>
      <w:jc w:val="right"/>
    </w:pPr>
    <w:r>
      <w:rPr>
        <w:rFonts w:ascii="Helvetica" w:hAnsi="Helvetica"/>
        <w:b/>
        <w:noProof/>
      </w:rPr>
      <mc:AlternateContent>
        <mc:Choice Requires="wps">
          <w:drawing>
            <wp:anchor distT="0" distB="0" distL="114300" distR="114300" simplePos="0" relativeHeight="251659264" behindDoc="0" locked="1" layoutInCell="1" allowOverlap="0">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2126D" id="Line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D83B8A">
      <w:rPr>
        <w:rStyle w:val="a8"/>
      </w:rPr>
      <w:fldChar w:fldCharType="begin"/>
    </w:r>
    <w:r w:rsidR="00D83B8A">
      <w:rPr>
        <w:rStyle w:val="a8"/>
      </w:rPr>
      <w:instrText xml:space="preserve"> PAGE </w:instrText>
    </w:r>
    <w:r w:rsidR="00D83B8A">
      <w:rPr>
        <w:rStyle w:val="a8"/>
      </w:rPr>
      <w:fldChar w:fldCharType="separate"/>
    </w:r>
    <w:r w:rsidR="00CF3EDA">
      <w:rPr>
        <w:rStyle w:val="a8"/>
        <w:noProof/>
      </w:rPr>
      <w:t>3</w:t>
    </w:r>
    <w:r w:rsidR="00D83B8A">
      <w:rPr>
        <w:rStyle w:val="a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CA1020">
    <w:pPr>
      <w:pStyle w:val="CopyrightLine"/>
    </w:pPr>
    <w:r>
      <w:rPr>
        <w:noProof/>
        <w:sz w:val="20"/>
      </w:rPr>
      <mc:AlternateContent>
        <mc:Choice Requires="wps">
          <w:drawing>
            <wp:anchor distT="0" distB="0" distL="114300" distR="114300" simplePos="0" relativeHeight="251657216" behindDoc="0" locked="1" layoutInCell="1" allowOverlap="0">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2E824" id="Line 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D83B8A">
      <w:t>© Oxford University Press 2005</w:t>
    </w:r>
    <w:r w:rsidR="00D83B8A">
      <w:tab/>
    </w:r>
    <w:r w:rsidR="00D83B8A">
      <w:rPr>
        <w:rStyle w:val="a8"/>
      </w:rPr>
      <w:fldChar w:fldCharType="begin"/>
    </w:r>
    <w:r w:rsidR="00D83B8A">
      <w:rPr>
        <w:rStyle w:val="a8"/>
      </w:rPr>
      <w:instrText xml:space="preserve"> PAGE </w:instrText>
    </w:r>
    <w:r w:rsidR="00D83B8A">
      <w:rPr>
        <w:rStyle w:val="a8"/>
      </w:rPr>
      <w:fldChar w:fldCharType="separate"/>
    </w:r>
    <w:r w:rsidR="00F31DE2">
      <w:rPr>
        <w:rStyle w:val="a8"/>
        <w:noProof/>
      </w:rPr>
      <w:t>1</w:t>
    </w:r>
    <w:r w:rsidR="00D83B8A">
      <w:rPr>
        <w:rStyle w:val="a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C10" w:rsidRDefault="00812C10">
      <w:pPr>
        <w:pStyle w:val="a5"/>
        <w:tabs>
          <w:tab w:val="clear" w:pos="4320"/>
          <w:tab w:val="left" w:pos="4860"/>
        </w:tabs>
        <w:spacing w:line="200" w:lineRule="exact"/>
        <w:rPr>
          <w:u w:val="single" w:color="000000"/>
        </w:rPr>
      </w:pPr>
      <w:r>
        <w:rPr>
          <w:u w:val="single" w:color="000000"/>
        </w:rPr>
        <w:tab/>
      </w:r>
    </w:p>
  </w:footnote>
  <w:footnote w:type="continuationSeparator" w:id="0">
    <w:p w:rsidR="00812C10" w:rsidRDefault="00812C10">
      <w:pPr>
        <w:pStyle w:val="a6"/>
        <w:rPr>
          <w:szCs w:val="24"/>
        </w:rPr>
      </w:pPr>
      <w:r>
        <w:continuationSeparator/>
      </w:r>
    </w:p>
  </w:footnote>
  <w:footnote w:type="continuationNotice" w:id="1">
    <w:p w:rsidR="00812C10" w:rsidRDefault="00812C10">
      <w:pPr>
        <w:pStyle w:val="a5"/>
        <w:spacing w:line="14" w:lineRule="exact"/>
      </w:pPr>
    </w:p>
  </w:footnote>
  <w:footnote w:id="2">
    <w:p w:rsidR="00D83B8A" w:rsidRDefault="00D83B8A">
      <w:pPr>
        <w:pStyle w:val="a6"/>
      </w:pPr>
      <w:r>
        <w:rPr>
          <w:rStyle w:val="a7"/>
          <w:position w:val="-2"/>
        </w:rPr>
        <w:t>*</w:t>
      </w:r>
      <w:r>
        <w:t xml:space="preserve">To whom correspondence should be addressed.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CA1020">
    <w:pPr>
      <w:pStyle w:val="a3"/>
    </w:pPr>
    <w:r>
      <w:rPr>
        <w:noProof/>
        <w:sz w:val="20"/>
      </w:rPr>
      <mc:AlternateContent>
        <mc:Choice Requires="wps">
          <w:drawing>
            <wp:anchor distT="0" distB="0" distL="114300" distR="114300" simplePos="0" relativeHeight="251655168" behindDoc="0" locked="1" layoutInCell="1" allowOverlap="0">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07492" id="Line 1"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D83B8A">
      <w:t>K.Takahashi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CA1020">
    <w:pPr>
      <w:pStyle w:val="a3"/>
      <w:jc w:val="right"/>
    </w:pPr>
    <w:r>
      <w:rPr>
        <w:noProof/>
        <w:sz w:val="20"/>
      </w:rPr>
      <mc:AlternateContent>
        <mc:Choice Requires="wps">
          <w:drawing>
            <wp:anchor distT="0" distB="0" distL="114300" distR="114300" simplePos="0" relativeHeight="251656192" behindDoc="0" locked="1" layoutInCell="1" allowOverlap="0">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CEA87"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sidR="00812C10">
      <w:fldChar w:fldCharType="begin"/>
    </w:r>
    <w:r w:rsidR="00812C10">
      <w:instrText xml:space="preserve"> STYLEREF "Article title" \* MERGEFORMAT </w:instrText>
    </w:r>
    <w:r w:rsidR="00812C10">
      <w:fldChar w:fldCharType="separate"/>
    </w:r>
    <w:r w:rsidR="00C000A6">
      <w:rPr>
        <w:noProof/>
      </w:rPr>
      <w:t>IEPSM: A improved exact string matching method for genomic sequencing data</w:t>
    </w:r>
    <w:r w:rsidR="00812C10">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B8A" w:rsidRDefault="00CA1020">
    <w:pPr>
      <w:pStyle w:val="a3"/>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8FEA1" id="Line 8"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D83B8A">
      <w:t>K.Takahashi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7FBA"/>
    <w:multiLevelType w:val="hybridMultilevel"/>
    <w:tmpl w:val="5B1E0DE0"/>
    <w:lvl w:ilvl="0" w:tplc="2BEC491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3F2F58"/>
    <w:multiLevelType w:val="hybridMultilevel"/>
    <w:tmpl w:val="0366B308"/>
    <w:lvl w:ilvl="0" w:tplc="07C6B5F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3371086"/>
    <w:multiLevelType w:val="multilevel"/>
    <w:tmpl w:val="5B009628"/>
    <w:lvl w:ilvl="0">
      <w:start w:val="1"/>
      <w:numFmt w:val="decimal"/>
      <w:pStyle w:val="1"/>
      <w:lvlText w:val="%1"/>
      <w:lvlJc w:val="left"/>
      <w:pPr>
        <w:tabs>
          <w:tab w:val="num" w:pos="360"/>
        </w:tabs>
        <w:ind w:left="360" w:hanging="360"/>
      </w:pPr>
      <w:rPr>
        <w:rFonts w:hint="default"/>
      </w:rPr>
    </w:lvl>
    <w:lvl w:ilvl="1">
      <w:start w:val="1"/>
      <w:numFmt w:val="decimal"/>
      <w:pStyle w:val="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4"/>
  </w:num>
  <w:num w:numId="2">
    <w:abstractNumId w:val="6"/>
  </w:num>
  <w:num w:numId="3">
    <w:abstractNumId w:val="3"/>
  </w:num>
  <w:num w:numId="4">
    <w:abstractNumId w:val="2"/>
  </w:num>
  <w:num w:numId="5">
    <w:abstractNumId w:val="5"/>
  </w:num>
  <w:num w:numId="6">
    <w:abstractNumId w:val="5"/>
  </w:num>
  <w:num w:numId="7">
    <w:abstractNumId w:val="5"/>
  </w:num>
  <w:num w:numId="8">
    <w:abstractNumId w:val="7"/>
  </w:num>
  <w:num w:numId="9">
    <w:abstractNumId w:val="5"/>
  </w:num>
  <w:num w:numId="10">
    <w:abstractNumId w:val="0"/>
  </w:num>
  <w:num w:numId="11">
    <w:abstractNumId w:val="5"/>
  </w:num>
  <w:num w:numId="12">
    <w:abstractNumId w:val="5"/>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6B1"/>
    <w:rsid w:val="000014AA"/>
    <w:rsid w:val="00010A1A"/>
    <w:rsid w:val="0001213C"/>
    <w:rsid w:val="00032FC3"/>
    <w:rsid w:val="000435F9"/>
    <w:rsid w:val="00051454"/>
    <w:rsid w:val="00084C56"/>
    <w:rsid w:val="00086C8D"/>
    <w:rsid w:val="000B1616"/>
    <w:rsid w:val="000D3015"/>
    <w:rsid w:val="00104E7B"/>
    <w:rsid w:val="001116CA"/>
    <w:rsid w:val="00112D1E"/>
    <w:rsid w:val="00117E13"/>
    <w:rsid w:val="00123C07"/>
    <w:rsid w:val="00126F1D"/>
    <w:rsid w:val="00153942"/>
    <w:rsid w:val="00155795"/>
    <w:rsid w:val="001656EB"/>
    <w:rsid w:val="001737EA"/>
    <w:rsid w:val="001859C7"/>
    <w:rsid w:val="00192AD0"/>
    <w:rsid w:val="001A224E"/>
    <w:rsid w:val="001A5509"/>
    <w:rsid w:val="001B7B93"/>
    <w:rsid w:val="001D1D69"/>
    <w:rsid w:val="002341F4"/>
    <w:rsid w:val="00240428"/>
    <w:rsid w:val="00245912"/>
    <w:rsid w:val="0025492E"/>
    <w:rsid w:val="0026723F"/>
    <w:rsid w:val="00267F22"/>
    <w:rsid w:val="00281914"/>
    <w:rsid w:val="00291837"/>
    <w:rsid w:val="002F4BD7"/>
    <w:rsid w:val="00317951"/>
    <w:rsid w:val="00325FEF"/>
    <w:rsid w:val="003300DB"/>
    <w:rsid w:val="00341B9C"/>
    <w:rsid w:val="00366F85"/>
    <w:rsid w:val="003771D3"/>
    <w:rsid w:val="003B3D09"/>
    <w:rsid w:val="003D0558"/>
    <w:rsid w:val="003E4460"/>
    <w:rsid w:val="00424BE6"/>
    <w:rsid w:val="00433FF3"/>
    <w:rsid w:val="00436AB3"/>
    <w:rsid w:val="00470A0A"/>
    <w:rsid w:val="00471200"/>
    <w:rsid w:val="00486E58"/>
    <w:rsid w:val="004A78A0"/>
    <w:rsid w:val="004B4FD5"/>
    <w:rsid w:val="004E1218"/>
    <w:rsid w:val="004E44AC"/>
    <w:rsid w:val="004F6D6D"/>
    <w:rsid w:val="00516A20"/>
    <w:rsid w:val="005266B1"/>
    <w:rsid w:val="005345D4"/>
    <w:rsid w:val="00544ED1"/>
    <w:rsid w:val="0055372E"/>
    <w:rsid w:val="00564904"/>
    <w:rsid w:val="00582697"/>
    <w:rsid w:val="00583E98"/>
    <w:rsid w:val="0059156F"/>
    <w:rsid w:val="005A281B"/>
    <w:rsid w:val="005A687D"/>
    <w:rsid w:val="005C5A78"/>
    <w:rsid w:val="005C7399"/>
    <w:rsid w:val="005D1DC6"/>
    <w:rsid w:val="005D3884"/>
    <w:rsid w:val="005D6272"/>
    <w:rsid w:val="005F1BF0"/>
    <w:rsid w:val="00610AF2"/>
    <w:rsid w:val="00621CF4"/>
    <w:rsid w:val="00625927"/>
    <w:rsid w:val="00660C80"/>
    <w:rsid w:val="00663B11"/>
    <w:rsid w:val="006725BA"/>
    <w:rsid w:val="00673745"/>
    <w:rsid w:val="00694414"/>
    <w:rsid w:val="006B1470"/>
    <w:rsid w:val="006B4874"/>
    <w:rsid w:val="006D20E5"/>
    <w:rsid w:val="00703C76"/>
    <w:rsid w:val="00721FB2"/>
    <w:rsid w:val="007264BD"/>
    <w:rsid w:val="007371DE"/>
    <w:rsid w:val="00740797"/>
    <w:rsid w:val="00763FE9"/>
    <w:rsid w:val="00776620"/>
    <w:rsid w:val="00777241"/>
    <w:rsid w:val="00784F91"/>
    <w:rsid w:val="007860BF"/>
    <w:rsid w:val="00812C10"/>
    <w:rsid w:val="0081403A"/>
    <w:rsid w:val="00831A1D"/>
    <w:rsid w:val="00834F1E"/>
    <w:rsid w:val="00853D6D"/>
    <w:rsid w:val="00876A2B"/>
    <w:rsid w:val="0088546E"/>
    <w:rsid w:val="00887143"/>
    <w:rsid w:val="0089139C"/>
    <w:rsid w:val="008A06DC"/>
    <w:rsid w:val="008A2EED"/>
    <w:rsid w:val="008D047C"/>
    <w:rsid w:val="008E777B"/>
    <w:rsid w:val="008F0A7B"/>
    <w:rsid w:val="00931C4D"/>
    <w:rsid w:val="00937DE7"/>
    <w:rsid w:val="00943558"/>
    <w:rsid w:val="0094677A"/>
    <w:rsid w:val="00953D25"/>
    <w:rsid w:val="009611C6"/>
    <w:rsid w:val="00994A05"/>
    <w:rsid w:val="009A3330"/>
    <w:rsid w:val="009B041A"/>
    <w:rsid w:val="009C650C"/>
    <w:rsid w:val="009D3BB4"/>
    <w:rsid w:val="009E0EA4"/>
    <w:rsid w:val="00A24AF2"/>
    <w:rsid w:val="00A31B9D"/>
    <w:rsid w:val="00A32C3A"/>
    <w:rsid w:val="00A61E67"/>
    <w:rsid w:val="00A66A5C"/>
    <w:rsid w:val="00A76992"/>
    <w:rsid w:val="00A9257F"/>
    <w:rsid w:val="00A96764"/>
    <w:rsid w:val="00AA1EDA"/>
    <w:rsid w:val="00AE1C52"/>
    <w:rsid w:val="00B042F7"/>
    <w:rsid w:val="00B24501"/>
    <w:rsid w:val="00B47CD8"/>
    <w:rsid w:val="00B606DB"/>
    <w:rsid w:val="00B652DF"/>
    <w:rsid w:val="00B71204"/>
    <w:rsid w:val="00B7282B"/>
    <w:rsid w:val="00B75DD2"/>
    <w:rsid w:val="00B97180"/>
    <w:rsid w:val="00BA7602"/>
    <w:rsid w:val="00BB16AB"/>
    <w:rsid w:val="00BB7DB0"/>
    <w:rsid w:val="00BF54B8"/>
    <w:rsid w:val="00C000A6"/>
    <w:rsid w:val="00C07CAF"/>
    <w:rsid w:val="00C215BF"/>
    <w:rsid w:val="00C34743"/>
    <w:rsid w:val="00C50EC9"/>
    <w:rsid w:val="00C71C1E"/>
    <w:rsid w:val="00C753C5"/>
    <w:rsid w:val="00C764E4"/>
    <w:rsid w:val="00C840BE"/>
    <w:rsid w:val="00C90B99"/>
    <w:rsid w:val="00CA1020"/>
    <w:rsid w:val="00CC0B6D"/>
    <w:rsid w:val="00CC776F"/>
    <w:rsid w:val="00CD1016"/>
    <w:rsid w:val="00CD55D8"/>
    <w:rsid w:val="00CF3AAD"/>
    <w:rsid w:val="00CF3EDA"/>
    <w:rsid w:val="00CF6A8C"/>
    <w:rsid w:val="00CF6D87"/>
    <w:rsid w:val="00D24B0C"/>
    <w:rsid w:val="00D41D6F"/>
    <w:rsid w:val="00D41DEB"/>
    <w:rsid w:val="00D83B8A"/>
    <w:rsid w:val="00D8440B"/>
    <w:rsid w:val="00D86EA9"/>
    <w:rsid w:val="00DA47B6"/>
    <w:rsid w:val="00DA4DE7"/>
    <w:rsid w:val="00DB4426"/>
    <w:rsid w:val="00DD416F"/>
    <w:rsid w:val="00DD4352"/>
    <w:rsid w:val="00DF1CE5"/>
    <w:rsid w:val="00DF207A"/>
    <w:rsid w:val="00E54BAB"/>
    <w:rsid w:val="00E5689B"/>
    <w:rsid w:val="00E64954"/>
    <w:rsid w:val="00E90B91"/>
    <w:rsid w:val="00F31DE2"/>
    <w:rsid w:val="00F5156A"/>
    <w:rsid w:val="00F52CDF"/>
    <w:rsid w:val="00F67AF0"/>
    <w:rsid w:val="00F719FB"/>
    <w:rsid w:val="00F72DA1"/>
    <w:rsid w:val="00F76D6A"/>
    <w:rsid w:val="00F934BE"/>
    <w:rsid w:val="00F93A4E"/>
    <w:rsid w:val="00F95C05"/>
    <w:rsid w:val="00FC2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6B7A32-3D3E-4C22-B659-A68C9762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4BE6"/>
    <w:pPr>
      <w:spacing w:after="200" w:line="480" w:lineRule="auto"/>
      <w:jc w:val="both"/>
    </w:pPr>
    <w:rPr>
      <w:rFonts w:eastAsia="宋体"/>
      <w:sz w:val="24"/>
      <w:szCs w:val="22"/>
    </w:rPr>
  </w:style>
  <w:style w:type="paragraph" w:styleId="1">
    <w:name w:val="heading 1"/>
    <w:next w:val="a"/>
    <w:qFormat/>
    <w:pPr>
      <w:numPr>
        <w:numId w:val="6"/>
      </w:numPr>
      <w:spacing w:before="226" w:after="50" w:line="240" w:lineRule="exact"/>
      <w:outlineLvl w:val="0"/>
    </w:pPr>
    <w:rPr>
      <w:rFonts w:ascii="Helvetica" w:hAnsi="Helvetica"/>
      <w:b/>
      <w:caps/>
      <w:lang w:eastAsia="en-US"/>
    </w:rPr>
  </w:style>
  <w:style w:type="paragraph" w:styleId="2">
    <w:name w:val="heading 2"/>
    <w:next w:val="a"/>
    <w:qFormat/>
    <w:pPr>
      <w:numPr>
        <w:ilvl w:val="1"/>
        <w:numId w:val="6"/>
      </w:numPr>
      <w:spacing w:before="110" w:after="52" w:line="240" w:lineRule="exact"/>
      <w:outlineLvl w:val="1"/>
    </w:pPr>
    <w:rPr>
      <w:b/>
      <w:bCs/>
      <w:lang w:eastAsia="en-US"/>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iCs/>
    </w:rPr>
  </w:style>
  <w:style w:type="paragraph" w:styleId="9">
    <w:name w:val="heading 9"/>
    <w:basedOn w:val="a"/>
    <w:next w:val="a"/>
    <w:qFormat/>
    <w:pPr>
      <w:spacing w:before="240" w:after="60"/>
      <w:outlineLvl w:val="8"/>
    </w:pPr>
    <w:rPr>
      <w:rFonts w:ascii="Arial" w:hAnsi="Arial" w:cs="Arial"/>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spacing w:after="520" w:line="160" w:lineRule="exact"/>
    </w:pPr>
    <w:rPr>
      <w:rFonts w:ascii="Helvetica" w:hAnsi="Helvetica"/>
      <w:b/>
      <w:i/>
      <w:sz w:val="16"/>
    </w:rPr>
  </w:style>
  <w:style w:type="character" w:styleId="a4">
    <w:name w:val="line number"/>
    <w:basedOn w:val="a0"/>
  </w:style>
  <w:style w:type="paragraph" w:styleId="a5">
    <w:name w:val="footer"/>
    <w:basedOn w:val="a"/>
    <w:pPr>
      <w:tabs>
        <w:tab w:val="center" w:pos="4320"/>
        <w:tab w:val="right" w:pos="8640"/>
      </w:tabs>
    </w:pPr>
  </w:style>
  <w:style w:type="paragraph" w:styleId="a6">
    <w:name w:val="footnote text"/>
    <w:basedOn w:val="a"/>
    <w:semiHidden/>
    <w:pPr>
      <w:spacing w:before="20" w:line="200" w:lineRule="exact"/>
    </w:pPr>
    <w:rPr>
      <w:sz w:val="16"/>
      <w:szCs w:val="20"/>
    </w:rPr>
  </w:style>
  <w:style w:type="paragraph" w:customStyle="1" w:styleId="Catchline">
    <w:name w:val="Catchline"/>
    <w:pPr>
      <w:spacing w:before="140" w:line="160" w:lineRule="exact"/>
      <w:jc w:val="right"/>
    </w:pPr>
    <w:rPr>
      <w:rFonts w:ascii="Helvetica" w:hAnsi="Helvetica"/>
      <w:i/>
      <w:sz w:val="16"/>
      <w:lang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eastAsia="en-US"/>
    </w:rPr>
  </w:style>
  <w:style w:type="paragraph" w:customStyle="1" w:styleId="Authorname">
    <w:name w:val="Author name"/>
    <w:pPr>
      <w:spacing w:before="70" w:line="300" w:lineRule="exact"/>
    </w:pPr>
    <w:rPr>
      <w:rFonts w:ascii="Helvetica-Light" w:hAnsi="Helvetica-Light"/>
      <w:iCs/>
      <w:sz w:val="26"/>
      <w:lang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eastAsia="en-US"/>
    </w:rPr>
  </w:style>
  <w:style w:type="paragraph" w:customStyle="1" w:styleId="AbstractText">
    <w:name w:val="Abstract Text"/>
    <w:pPr>
      <w:spacing w:line="220" w:lineRule="exact"/>
      <w:jc w:val="both"/>
    </w:pPr>
    <w:rPr>
      <w:rFonts w:ascii="Helvetica" w:hAnsi="Helvetica"/>
      <w:sz w:val="16"/>
      <w:lang w:eastAsia="en-US"/>
    </w:rPr>
  </w:style>
  <w:style w:type="paragraph" w:customStyle="1" w:styleId="Para">
    <w:name w:val="Para"/>
    <w:pPr>
      <w:spacing w:line="220" w:lineRule="exact"/>
      <w:ind w:firstLine="170"/>
      <w:jc w:val="both"/>
    </w:pPr>
    <w:rPr>
      <w:sz w:val="18"/>
      <w:lang w:eastAsia="en-US"/>
    </w:rPr>
  </w:style>
  <w:style w:type="paragraph" w:customStyle="1" w:styleId="ParaNoInd">
    <w:name w:val="ParaNoInd"/>
    <w:basedOn w:val="Para"/>
    <w:pPr>
      <w:ind w:firstLine="0"/>
    </w:pPr>
  </w:style>
  <w:style w:type="character" w:styleId="a7">
    <w:name w:val="footnote reference"/>
    <w:basedOn w:val="a0"/>
    <w:semiHidden/>
    <w:rPr>
      <w:vertAlign w:val="superscript"/>
    </w:rPr>
  </w:style>
  <w:style w:type="character" w:styleId="a8">
    <w:name w:val="page number"/>
    <w:basedOn w:val="a0"/>
    <w:rPr>
      <w:rFonts w:ascii="Helvetica" w:hAnsi="Helvetica"/>
      <w:b/>
      <w:sz w:val="18"/>
    </w:rPr>
  </w:style>
  <w:style w:type="paragraph" w:customStyle="1" w:styleId="Ahead">
    <w:name w:val="A head"/>
    <w:basedOn w:val="1"/>
    <w:pPr>
      <w:numPr>
        <w:numId w:val="0"/>
      </w:numPr>
    </w:pPr>
  </w:style>
  <w:style w:type="paragraph" w:styleId="a9">
    <w:name w:val="Block Text"/>
    <w:basedOn w:val="a"/>
    <w:pPr>
      <w:spacing w:after="120"/>
      <w:ind w:left="1440" w:right="1440"/>
    </w:pPr>
  </w:style>
  <w:style w:type="character" w:customStyle="1" w:styleId="Chead">
    <w:name w:val="C head"/>
    <w:basedOn w:val="a0"/>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a"/>
    <w:pPr>
      <w:tabs>
        <w:tab w:val="center" w:pos="2440"/>
        <w:tab w:val="right" w:pos="4860"/>
      </w:tabs>
    </w:pPr>
  </w:style>
  <w:style w:type="paragraph" w:customStyle="1" w:styleId="CopyrightLine">
    <w:name w:val="CopyrightLine"/>
    <w:basedOn w:val="a5"/>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aa">
    <w:name w:val="Hyperlink"/>
    <w:basedOn w:val="a0"/>
    <w:uiPriority w:val="99"/>
    <w:unhideWhenUsed/>
    <w:rsid w:val="00424BE6"/>
    <w:rPr>
      <w:color w:val="0000FF" w:themeColor="hyperlink"/>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eastAsia="en-US"/>
    </w:rPr>
  </w:style>
  <w:style w:type="paragraph" w:customStyle="1" w:styleId="Tablecaption">
    <w:name w:val="Table caption"/>
    <w:pPr>
      <w:spacing w:before="240" w:after="260" w:line="200" w:lineRule="exact"/>
    </w:pPr>
    <w:rPr>
      <w:sz w:val="16"/>
      <w:lang w:eastAsia="en-US"/>
    </w:rPr>
  </w:style>
  <w:style w:type="paragraph" w:customStyle="1" w:styleId="Tablebody">
    <w:name w:val="Table body"/>
    <w:pPr>
      <w:spacing w:line="200" w:lineRule="exact"/>
      <w:ind w:left="160" w:hanging="160"/>
    </w:pPr>
    <w:rPr>
      <w:sz w:val="16"/>
      <w:lang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eastAsia="en-US"/>
    </w:rPr>
  </w:style>
  <w:style w:type="paragraph" w:customStyle="1" w:styleId="BHead">
    <w:name w:val="B Head"/>
    <w:pPr>
      <w:numPr>
        <w:ilvl w:val="1"/>
        <w:numId w:val="8"/>
      </w:numPr>
      <w:spacing w:before="100" w:after="60" w:line="260" w:lineRule="exact"/>
      <w:outlineLvl w:val="1"/>
    </w:pPr>
    <w:rPr>
      <w:rFonts w:ascii="Helvetica" w:hAnsi="Helvetica"/>
      <w:b/>
      <w:lang w:eastAsia="en-US"/>
    </w:rPr>
  </w:style>
  <w:style w:type="paragraph" w:styleId="HTML">
    <w:name w:val="HTML Address"/>
    <w:basedOn w:val="a"/>
    <w:rPr>
      <w:i/>
      <w:iCs/>
    </w:rPr>
  </w:style>
  <w:style w:type="paragraph" w:customStyle="1" w:styleId="ArticleType">
    <w:name w:val="Article Type"/>
    <w:pPr>
      <w:spacing w:before="160"/>
    </w:pPr>
    <w:rPr>
      <w:rFonts w:ascii="Helvetica" w:hAnsi="Helvetica"/>
      <w:i/>
      <w:sz w:val="24"/>
      <w:lang w:eastAsia="en-US"/>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MS%20Word%20Template%20Bioinformatic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MS Word Template Bioinformatics.dot</Template>
  <TotalTime>489</TotalTime>
  <Pages>2</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LIN DAI</dc:creator>
  <cp:lastModifiedBy>王力</cp:lastModifiedBy>
  <cp:revision>166</cp:revision>
  <cp:lastPrinted>2014-11-11T10:40:00Z</cp:lastPrinted>
  <dcterms:created xsi:type="dcterms:W3CDTF">2014-11-11T02:02:00Z</dcterms:created>
  <dcterms:modified xsi:type="dcterms:W3CDTF">2014-11-12T01:51:00Z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